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93568C" w:rsidRPr="001E3C2E">
        <w:trPr>
          <w:jc w:val="center"/>
        </w:trPr>
        <w:tc>
          <w:tcPr>
            <w:tcW w:w="5412" w:type="dxa"/>
          </w:tcPr>
          <w:p w:rsidR="0093568C" w:rsidRDefault="009A1AC7" w:rsidP="00A67B29">
            <w:pPr>
              <w:pStyle w:val="Heading2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628900" cy="847725"/>
                  <wp:effectExtent l="0" t="0" r="0" b="0"/>
                  <wp:docPr id="3" name="Picture 3" descr="https://agilepm.myagilityapps.com/Image/Download/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gilepm.myagilityapps.com/Image/Download/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1EC" w:rsidRDefault="009A1AC7" w:rsidP="001E3C2E">
            <w:r>
              <w:t>Northgate Plaza 15</w:t>
            </w:r>
            <w:r w:rsidR="008521EC" w:rsidRPr="008521EC">
              <w:t xml:space="preserve"> </w:t>
            </w:r>
          </w:p>
          <w:p w:rsidR="005426FD" w:rsidRPr="001E3C2E" w:rsidRDefault="009A1AC7" w:rsidP="001E3C2E">
            <w:r>
              <w:t>Harmony, PA 16037-9257</w:t>
            </w:r>
          </w:p>
          <w:p w:rsidR="0093568C" w:rsidRPr="001E3C2E" w:rsidRDefault="0093568C" w:rsidP="009A1AC7">
            <w:r w:rsidRPr="001E3C2E">
              <w:t xml:space="preserve">Phone </w:t>
            </w:r>
            <w:r w:rsidR="008521EC">
              <w:t>(</w:t>
            </w:r>
            <w:r w:rsidR="009A1AC7">
              <w:t>724</w:t>
            </w:r>
            <w:r w:rsidR="008833C8">
              <w:t>)</w:t>
            </w:r>
            <w:r w:rsidR="009A1AC7">
              <w:t>-452-0683</w:t>
            </w:r>
            <w:r w:rsidRPr="001E3C2E">
              <w:t xml:space="preserve">  Fax </w:t>
            </w:r>
            <w:r w:rsidR="005426FD">
              <w:t>(</w:t>
            </w:r>
            <w:r w:rsidR="009A1AC7">
              <w:t>724)-452-7243</w:t>
            </w:r>
          </w:p>
        </w:tc>
        <w:tc>
          <w:tcPr>
            <w:tcW w:w="5388" w:type="dxa"/>
          </w:tcPr>
          <w:p w:rsidR="0093568C" w:rsidRDefault="005426FD" w:rsidP="006B4D0C">
            <w:pPr>
              <w:pStyle w:val="Heading1"/>
            </w:pPr>
            <w:r>
              <w:t>Medical Record Invoic</w:t>
            </w:r>
            <w:r w:rsidR="006B4D0C">
              <w:t>e</w:t>
            </w:r>
          </w:p>
        </w:tc>
      </w:tr>
      <w:tr w:rsidR="00473FA7" w:rsidRPr="001E3C2E">
        <w:trPr>
          <w:trHeight w:val="1143"/>
          <w:jc w:val="center"/>
        </w:trPr>
        <w:tc>
          <w:tcPr>
            <w:tcW w:w="10800" w:type="dxa"/>
            <w:gridSpan w:val="2"/>
            <w:vAlign w:val="center"/>
          </w:tcPr>
          <w:p w:rsidR="006B4D0C" w:rsidRDefault="006B4D0C" w:rsidP="00473FA7"/>
          <w:p w:rsidR="008521EC" w:rsidRDefault="008521EC" w:rsidP="00473FA7">
            <w:pPr>
              <w:rPr>
                <w:sz w:val="18"/>
              </w:rPr>
            </w:pPr>
          </w:p>
          <w:p w:rsidR="00473FA7" w:rsidRPr="006B4D0C" w:rsidRDefault="00473FA7" w:rsidP="00473FA7">
            <w:pPr>
              <w:rPr>
                <w:sz w:val="18"/>
              </w:rPr>
            </w:pPr>
            <w:r w:rsidRPr="006B4D0C">
              <w:rPr>
                <w:sz w:val="18"/>
              </w:rPr>
              <w:t>The following number must appear on all related</w:t>
            </w:r>
            <w:r w:rsidR="008B603F" w:rsidRPr="006B4D0C">
              <w:rPr>
                <w:sz w:val="18"/>
              </w:rPr>
              <w:br/>
            </w:r>
            <w:r w:rsidRPr="006B4D0C">
              <w:rPr>
                <w:sz w:val="18"/>
              </w:rPr>
              <w:t>correspondence, shipping papers, and invoices:</w:t>
            </w:r>
          </w:p>
          <w:p w:rsidR="006B4D0C" w:rsidRDefault="006B4D0C" w:rsidP="00DF5641">
            <w:pPr>
              <w:pStyle w:val="Heading4"/>
            </w:pPr>
          </w:p>
          <w:p w:rsidR="00473FA7" w:rsidRDefault="005426FD" w:rsidP="00DF5641">
            <w:pPr>
              <w:pStyle w:val="Heading4"/>
            </w:pPr>
            <w:r>
              <w:t xml:space="preserve">Patient Record number:  </w:t>
            </w:r>
            <w:r w:rsidR="009B537B" w:rsidRPr="009367BF">
              <w:rPr>
                <w:highlight w:val="yellow"/>
              </w:rPr>
              <w:t>15460</w:t>
            </w:r>
          </w:p>
          <w:p w:rsidR="00A16486" w:rsidRDefault="00A16486" w:rsidP="009B537B">
            <w:pPr>
              <w:rPr>
                <w:b/>
                <w:sz w:val="16"/>
                <w:szCs w:val="16"/>
              </w:rPr>
            </w:pPr>
            <w:r w:rsidRPr="00A16486">
              <w:rPr>
                <w:b/>
                <w:sz w:val="16"/>
                <w:szCs w:val="16"/>
              </w:rPr>
              <w:t xml:space="preserve">PATIENT NAME: </w:t>
            </w:r>
            <w:r w:rsidR="00236B19">
              <w:rPr>
                <w:b/>
                <w:sz w:val="16"/>
                <w:szCs w:val="16"/>
              </w:rPr>
              <w:t xml:space="preserve">  </w:t>
            </w:r>
            <w:r w:rsidR="00235502" w:rsidRPr="00235502">
              <w:rPr>
                <w:b/>
                <w:sz w:val="16"/>
                <w:szCs w:val="16"/>
                <w:highlight w:val="yellow"/>
              </w:rPr>
              <w:t>Example A</w:t>
            </w:r>
          </w:p>
          <w:p w:rsidR="009367BF" w:rsidRPr="00A16486" w:rsidRDefault="009367BF" w:rsidP="009B537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INVOICE DATE: </w:t>
            </w:r>
            <w:r w:rsidRPr="009367BF">
              <w:rPr>
                <w:b/>
                <w:sz w:val="16"/>
                <w:szCs w:val="16"/>
                <w:highlight w:val="yellow"/>
              </w:rPr>
              <w:t>6/01/2014</w:t>
            </w:r>
          </w:p>
        </w:tc>
      </w:tr>
    </w:tbl>
    <w:p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398"/>
        <w:gridCol w:w="5402"/>
      </w:tblGrid>
      <w:tr w:rsidR="0093568C" w:rsidRPr="001E3C2E">
        <w:trPr>
          <w:trHeight w:val="1440"/>
          <w:jc w:val="center"/>
        </w:trPr>
        <w:tc>
          <w:tcPr>
            <w:tcW w:w="5508" w:type="dxa"/>
          </w:tcPr>
          <w:p w:rsidR="0093568C" w:rsidRPr="009367BF" w:rsidRDefault="0093568C" w:rsidP="008B603F">
            <w:pPr>
              <w:pStyle w:val="Heading4"/>
              <w:rPr>
                <w:highlight w:val="yellow"/>
              </w:rPr>
            </w:pPr>
            <w:r w:rsidRPr="009367BF">
              <w:rPr>
                <w:highlight w:val="yellow"/>
              </w:rPr>
              <w:t>To:</w:t>
            </w:r>
          </w:p>
          <w:p w:rsidR="00453BD6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Legal Copy Services, Inc</w:t>
            </w:r>
          </w:p>
          <w:p w:rsidR="009B537B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PO Box 2845</w:t>
            </w:r>
          </w:p>
          <w:p w:rsidR="009B537B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Grand Rapids, MI 49501-2845</w:t>
            </w:r>
          </w:p>
        </w:tc>
        <w:tc>
          <w:tcPr>
            <w:tcW w:w="5508" w:type="dxa"/>
          </w:tcPr>
          <w:p w:rsidR="008B603F" w:rsidRPr="001E3C2E" w:rsidRDefault="009367BF" w:rsidP="0010754C">
            <w:pPr>
              <w:pStyle w:val="Heading4"/>
            </w:pPr>
            <w:r>
              <w:t>Pay</w:t>
            </w:r>
            <w:r w:rsidR="0093568C" w:rsidRPr="008B603F">
              <w:t xml:space="preserve"> T</w:t>
            </w:r>
            <w:r w:rsidR="0093568C" w:rsidRPr="001E3C2E">
              <w:t>o:</w:t>
            </w:r>
          </w:p>
          <w:p w:rsidR="008B603F" w:rsidRDefault="009A1AC7" w:rsidP="008B603F">
            <w:r>
              <w:t>Panther Physical Therapy</w:t>
            </w:r>
          </w:p>
          <w:p w:rsidR="0010754C" w:rsidRDefault="009A1AC7" w:rsidP="008B603F">
            <w:r>
              <w:t>PO Box 536518</w:t>
            </w:r>
          </w:p>
          <w:p w:rsidR="0010754C" w:rsidRPr="001E3C2E" w:rsidRDefault="009A1AC7" w:rsidP="008B603F">
            <w:r>
              <w:t>Pittsburgh</w:t>
            </w:r>
            <w:r w:rsidR="0010754C">
              <w:t xml:space="preserve">, </w:t>
            </w:r>
            <w:r>
              <w:t>P</w:t>
            </w:r>
            <w:r w:rsidR="008521EC">
              <w:t>A</w:t>
            </w:r>
            <w:r w:rsidR="0010754C">
              <w:t xml:space="preserve"> </w:t>
            </w:r>
            <w:r>
              <w:t>15253-5907</w:t>
            </w:r>
          </w:p>
          <w:p w:rsidR="0093568C" w:rsidRPr="001E3C2E" w:rsidRDefault="0093568C" w:rsidP="00F77C5D"/>
        </w:tc>
      </w:tr>
    </w:tbl>
    <w:p w:rsidR="0093568C" w:rsidRPr="001E3C2E" w:rsidRDefault="0093568C" w:rsidP="001E3C2E"/>
    <w:p w:rsidR="0093568C" w:rsidRPr="001E3C2E" w:rsidRDefault="00BB689C" w:rsidP="001E3C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94"/>
        <w:gridCol w:w="1395"/>
        <w:gridCol w:w="3653"/>
        <w:gridCol w:w="668"/>
        <w:gridCol w:w="1800"/>
        <w:gridCol w:w="1890"/>
      </w:tblGrid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QTY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UNIT</w:t>
            </w:r>
          </w:p>
        </w:tc>
        <w:tc>
          <w:tcPr>
            <w:tcW w:w="432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DESCRIPTION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UNIT PRICE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TOTAL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5426FD" w:rsidP="0021009B">
            <w:r>
              <w:t>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67BF" w:rsidP="005875F4">
            <w:r>
              <w:t>Flat Fee</w:t>
            </w:r>
          </w:p>
        </w:tc>
        <w:tc>
          <w:tcPr>
            <w:tcW w:w="4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426FD" w:rsidP="0021009B">
            <w:r>
              <w:t>Initial Records Request Fee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426FD" w:rsidP="005A28DA">
            <w:r>
              <w:t>$</w:t>
            </w:r>
            <w:r w:rsidR="009A1AC7">
              <w:t>27.48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A1AC7" w:rsidP="005A28DA">
            <w:r>
              <w:t>$27.48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C87757" w:rsidP="0021009B">
            <w:r w:rsidRPr="009367BF">
              <w:rPr>
                <w:highlight w:val="yellow"/>
              </w:rPr>
              <w:t>??</w:t>
            </w:r>
            <w:r>
              <w:t xml:space="preserve"> </w:t>
            </w:r>
            <w:r w:rsidR="005426FD">
              <w:t xml:space="preserve"> pages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5426FD" w:rsidP="005875F4">
            <w:r>
              <w:t>$1.</w:t>
            </w:r>
            <w:r w:rsidR="009A1AC7">
              <w:t>46</w:t>
            </w:r>
            <w:r>
              <w:t xml:space="preserve"> per page</w:t>
            </w:r>
          </w:p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10754C" w:rsidP="0021009B">
            <w:r>
              <w:t>Fee for first 20 pages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9367BF" w:rsidRDefault="0010754C" w:rsidP="009367BF">
            <w:r w:rsidRPr="009367BF">
              <w:t>$</w:t>
            </w:r>
            <w:r w:rsidR="009367BF" w:rsidRPr="009367BF">
              <w:t>1</w:t>
            </w:r>
            <w:r w:rsidR="006533D6" w:rsidRPr="009367BF">
              <w:t>.</w:t>
            </w:r>
            <w:r w:rsidR="009A1AC7">
              <w:t>46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A28DA" w:rsidP="009A1AC7">
            <w:r>
              <w:rPr>
                <w:highlight w:val="yellow"/>
              </w:rPr>
              <w:t>=1.</w:t>
            </w:r>
            <w:r w:rsidR="009A1AC7">
              <w:rPr>
                <w:highlight w:val="yellow"/>
              </w:rPr>
              <w:t>46</w:t>
            </w:r>
            <w:r w:rsidR="009367BF" w:rsidRPr="009367BF">
              <w:rPr>
                <w:highlight w:val="yellow"/>
              </w:rPr>
              <w:t xml:space="preserve"> x # of pages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67BF" w:rsidP="0021009B">
            <w:r w:rsidRPr="009367BF">
              <w:rPr>
                <w:highlight w:val="yellow"/>
              </w:rPr>
              <w:t>?</w:t>
            </w:r>
            <w:r w:rsidR="0010754C">
              <w:t xml:space="preserve"> pages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A1AC7" w:rsidP="009367BF">
            <w:r>
              <w:t>$1.08</w:t>
            </w:r>
            <w:r w:rsidR="0010754C">
              <w:t xml:space="preserve"> per page</w:t>
            </w:r>
          </w:p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A1AC7" w:rsidP="0021009B">
            <w:r>
              <w:t>Fee for 21-60</w:t>
            </w:r>
            <w:r w:rsidR="0010754C">
              <w:t xml:space="preserve"> pages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DF5641" w:rsidP="006533D6">
            <w:r>
              <w:t>$</w:t>
            </w:r>
            <w:r w:rsidR="009A1AC7">
              <w:t>1.08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A1AC7" w:rsidP="009B537B">
            <w:r>
              <w:rPr>
                <w:highlight w:val="yellow"/>
              </w:rPr>
              <w:t>=1.08</w:t>
            </w:r>
            <w:r w:rsidR="009367BF" w:rsidRPr="009367BF">
              <w:rPr>
                <w:highlight w:val="yellow"/>
              </w:rPr>
              <w:t xml:space="preserve"> x # of pages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67BF" w:rsidP="0021009B">
            <w:r w:rsidRPr="009367BF">
              <w:rPr>
                <w:highlight w:val="yellow"/>
              </w:rPr>
              <w:t>?</w:t>
            </w:r>
            <w:r>
              <w:t xml:space="preserve"> pages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8F6002" w:rsidP="009A1AC7">
            <w:r>
              <w:t>$0.</w:t>
            </w:r>
            <w:r w:rsidR="009A1AC7">
              <w:t>36</w:t>
            </w:r>
            <w:r w:rsidR="009367BF">
              <w:t xml:space="preserve"> per page</w:t>
            </w:r>
          </w:p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67BF" w:rsidP="009A1AC7">
            <w:r>
              <w:t xml:space="preserve">Fee for pages </w:t>
            </w:r>
            <w:r w:rsidR="009A1AC7">
              <w:t>6</w:t>
            </w:r>
            <w:r>
              <w:t>1+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67BF" w:rsidP="0021009B">
            <w:r>
              <w:t>$0.</w:t>
            </w:r>
            <w:r w:rsidR="009A1AC7">
              <w:t>36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A1AC7" w:rsidP="008F6002">
            <w:r>
              <w:rPr>
                <w:highlight w:val="yellow"/>
              </w:rPr>
              <w:t>=0.36</w:t>
            </w:r>
            <w:r w:rsidR="009367BF" w:rsidRPr="009367BF">
              <w:rPr>
                <w:highlight w:val="yellow"/>
              </w:rPr>
              <w:t>x # of pages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568C" w:rsidP="0021009B"/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568C" w:rsidP="0021009B"/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5875F4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/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  <w:r w:rsidRPr="001E3C2E"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10754C" w:rsidP="009B537B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</w:t>
            </w:r>
            <w:r w:rsidR="00235502">
              <w:rPr>
                <w:highlight w:val="yellow"/>
              </w:rPr>
              <w:t>Total of above amounts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93568C" w:rsidP="0021009B">
            <w:pPr>
              <w:rPr>
                <w:highlight w:val="yellow"/>
              </w:rPr>
            </w:pP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235502" w:rsidP="0021009B">
            <w:pPr>
              <w:pStyle w:val="RightAlignedHeading"/>
            </w:pPr>
            <w:r>
              <w:t>Postage: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10754C" w:rsidP="009B537B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</w:t>
            </w:r>
            <w:r w:rsidR="00235502">
              <w:rPr>
                <w:highlight w:val="yellow"/>
              </w:rPr>
              <w:t>Amount of postage paid to send records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93568C" w:rsidP="0021009B">
            <w:pPr>
              <w:rPr>
                <w:highlight w:val="yellow"/>
              </w:rPr>
            </w:pP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  <w:r w:rsidRPr="001E3C2E"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10754C" w:rsidP="00235502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</w:t>
            </w:r>
            <w:r w:rsidR="00235502" w:rsidRPr="00235502">
              <w:rPr>
                <w:highlight w:val="yellow"/>
              </w:rPr>
              <w:t>Sum of Subtotal and Postage</w:t>
            </w:r>
          </w:p>
        </w:tc>
      </w:tr>
    </w:tbl>
    <w:p w:rsidR="0093568C" w:rsidRDefault="0093568C" w:rsidP="001E3C2E"/>
    <w:p w:rsidR="005875F4" w:rsidRDefault="005875F4" w:rsidP="001E3C2E"/>
    <w:p w:rsidR="005875F4" w:rsidRPr="001E3C2E" w:rsidRDefault="005875F4" w:rsidP="001E3C2E"/>
    <w:tbl>
      <w:tblPr>
        <w:tblW w:w="10800" w:type="dxa"/>
        <w:jc w:val="center"/>
        <w:tblInd w:w="-7" w:type="dxa"/>
        <w:tblLook w:val="0000" w:firstRow="0" w:lastRow="0" w:firstColumn="0" w:lastColumn="0" w:noHBand="0" w:noVBand="0"/>
      </w:tblPr>
      <w:tblGrid>
        <w:gridCol w:w="4881"/>
        <w:gridCol w:w="524"/>
        <w:gridCol w:w="3969"/>
        <w:gridCol w:w="1426"/>
      </w:tblGrid>
      <w:tr w:rsidR="00A67B29" w:rsidRPr="001E3C2E" w:rsidTr="005875F4">
        <w:trPr>
          <w:jc w:val="center"/>
        </w:trPr>
        <w:tc>
          <w:tcPr>
            <w:tcW w:w="4881" w:type="dxa"/>
          </w:tcPr>
          <w:p w:rsidR="00A67B29" w:rsidRPr="001E3C2E" w:rsidRDefault="00A67B29" w:rsidP="001E3C2E"/>
        </w:tc>
        <w:tc>
          <w:tcPr>
            <w:tcW w:w="524" w:type="dxa"/>
          </w:tcPr>
          <w:p w:rsidR="00A67B29" w:rsidRPr="001E3C2E" w:rsidRDefault="00A67B29" w:rsidP="001E3C2E"/>
        </w:tc>
        <w:tc>
          <w:tcPr>
            <w:tcW w:w="3969" w:type="dxa"/>
            <w:tcBorders>
              <w:top w:val="single" w:sz="2" w:space="0" w:color="auto"/>
            </w:tcBorders>
          </w:tcPr>
          <w:p w:rsidR="00A67B29" w:rsidRPr="001E3C2E" w:rsidRDefault="005875F4" w:rsidP="001E3C2E">
            <w:r>
              <w:t>Submitted</w:t>
            </w:r>
            <w:r w:rsidR="00A67B29" w:rsidRPr="001E3C2E">
              <w:t xml:space="preserve"> by</w:t>
            </w:r>
          </w:p>
        </w:tc>
        <w:tc>
          <w:tcPr>
            <w:tcW w:w="1426" w:type="dxa"/>
            <w:tcBorders>
              <w:top w:val="single" w:sz="2" w:space="0" w:color="auto"/>
            </w:tcBorders>
          </w:tcPr>
          <w:p w:rsidR="00A67B29" w:rsidRPr="001E3C2E" w:rsidRDefault="00A67B29" w:rsidP="001E3C2E">
            <w:r w:rsidRPr="001E3C2E">
              <w:t>Date</w:t>
            </w:r>
          </w:p>
        </w:tc>
      </w:tr>
    </w:tbl>
    <w:p w:rsidR="00B764B8" w:rsidRPr="001E3C2E" w:rsidRDefault="00B764B8" w:rsidP="001E3C2E"/>
    <w:sectPr w:rsidR="00B764B8" w:rsidRPr="001E3C2E" w:rsidSect="00473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DC" w:rsidRDefault="003A19DC" w:rsidP="003A19DC">
      <w:pPr>
        <w:spacing w:line="240" w:lineRule="auto"/>
      </w:pPr>
      <w:r>
        <w:separator/>
      </w:r>
    </w:p>
  </w:endnote>
  <w:endnote w:type="continuationSeparator" w:id="0">
    <w:p w:rsidR="003A19DC" w:rsidRDefault="003A19DC" w:rsidP="003A1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C7" w:rsidRDefault="009A1A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9DC" w:rsidRPr="003A19DC" w:rsidRDefault="00A412A3" w:rsidP="003A19DC">
    <w:pPr>
      <w:rPr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3394710</wp:posOffset>
              </wp:positionH>
              <wp:positionV relativeFrom="paragraph">
                <wp:posOffset>-600710</wp:posOffset>
              </wp:positionV>
              <wp:extent cx="3672840" cy="1343025"/>
              <wp:effectExtent l="13335" t="8890" r="9525" b="101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1343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21EC" w:rsidRDefault="008521EC" w:rsidP="008521EC">
                          <w:r>
                            <w:t>For Office Use Only: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# pages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____POC’s/Physician Communication/Prescriptions/referrals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____Treatment Notes/Progress Notes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____Itemized Statement of Acct/Claim Forms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____Patient Registration Paperwork</w:t>
                          </w:r>
                        </w:p>
                        <w:p w:rsidR="008521EC" w:rsidRDefault="00A412A3" w:rsidP="008521EC">
                          <w:pPr>
                            <w:rPr>
                              <w:color w:val="000000" w:themeColor="text1"/>
                            </w:rPr>
                          </w:pPr>
                          <w:hyperlink r:id="rId1" w:history="1">
                            <w:r w:rsidR="002B650F" w:rsidRPr="00711225">
                              <w:rPr>
                                <w:rStyle w:val="Hyperlink"/>
                              </w:rPr>
                              <w:t>http://www.palegallinks.com/2016_Pennsylvania_Medical_Records_Fee_Schedule.pdf</w:t>
                            </w:r>
                          </w:hyperlink>
                          <w:r w:rsidR="002B650F">
                            <w:rPr>
                              <w:color w:val="000000" w:themeColor="text1"/>
                            </w:rPr>
                            <w:t xml:space="preserve"> Reviewed 4.16</w:t>
                          </w:r>
                        </w:p>
                        <w:p w:rsidR="002B650F" w:rsidRPr="00A503E3" w:rsidRDefault="002B650F" w:rsidP="008521EC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7.3pt;margin-top:-47.3pt;width:289.2pt;height:10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">
              <v:textbox>
                <w:txbxContent>
                  <w:p w:rsidR="008521EC" w:rsidRDefault="008521EC" w:rsidP="008521EC">
                    <w:r>
                      <w:t>For Office Use Only: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# pages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____POC’s/Physician Communication/Prescriptions/referrals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____Treatment Notes/Progress Notes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____Itemized Statement of Acct/Claim Forms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____Patient Registration Paperwork</w:t>
                    </w:r>
                  </w:p>
                  <w:p w:rsidR="008521EC" w:rsidRDefault="00A412A3" w:rsidP="008521EC">
                    <w:pPr>
                      <w:rPr>
                        <w:color w:val="000000" w:themeColor="text1"/>
                      </w:rPr>
                    </w:pPr>
                    <w:hyperlink r:id="rId2" w:history="1">
                      <w:r w:rsidR="002B650F" w:rsidRPr="00711225">
                        <w:rPr>
                          <w:rStyle w:val="Hyperlink"/>
                        </w:rPr>
                        <w:t>http://www.palegallinks.com/2016_Pennsylvania_Medical_Records_Fee_Schedule.pdf</w:t>
                      </w:r>
                    </w:hyperlink>
                    <w:r w:rsidR="002B650F">
                      <w:rPr>
                        <w:color w:val="000000" w:themeColor="text1"/>
                      </w:rPr>
                      <w:t xml:space="preserve"> Reviewed 4.16</w:t>
                    </w:r>
                  </w:p>
                  <w:p w:rsidR="002B650F" w:rsidRPr="00A503E3" w:rsidRDefault="002B650F" w:rsidP="008521EC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 w:rsidR="003A19DC" w:rsidRPr="003A19DC">
      <w:rPr>
        <w:b/>
        <w:sz w:val="24"/>
        <w:szCs w:val="24"/>
      </w:rPr>
      <w:t>T</w:t>
    </w:r>
    <w:r w:rsidR="009A1AC7">
      <w:rPr>
        <w:b/>
        <w:sz w:val="24"/>
        <w:szCs w:val="24"/>
      </w:rPr>
      <w:t>ax ID: 43-736507</w:t>
    </w:r>
  </w:p>
  <w:p w:rsidR="003A19DC" w:rsidRDefault="003A19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C7" w:rsidRDefault="009A1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DC" w:rsidRDefault="003A19DC" w:rsidP="003A19DC">
      <w:pPr>
        <w:spacing w:line="240" w:lineRule="auto"/>
      </w:pPr>
      <w:r>
        <w:separator/>
      </w:r>
    </w:p>
  </w:footnote>
  <w:footnote w:type="continuationSeparator" w:id="0">
    <w:p w:rsidR="003A19DC" w:rsidRDefault="003A19DC" w:rsidP="003A1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C7" w:rsidRDefault="009A1A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C7" w:rsidRDefault="009A1A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C7" w:rsidRDefault="009A1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FD"/>
    <w:rsid w:val="00012599"/>
    <w:rsid w:val="000447C7"/>
    <w:rsid w:val="00054103"/>
    <w:rsid w:val="000674FC"/>
    <w:rsid w:val="00084B28"/>
    <w:rsid w:val="0010754C"/>
    <w:rsid w:val="00157570"/>
    <w:rsid w:val="001649FD"/>
    <w:rsid w:val="0019043C"/>
    <w:rsid w:val="001E3C2E"/>
    <w:rsid w:val="0021009B"/>
    <w:rsid w:val="00235502"/>
    <w:rsid w:val="00236B19"/>
    <w:rsid w:val="00253680"/>
    <w:rsid w:val="002B650F"/>
    <w:rsid w:val="00321FCA"/>
    <w:rsid w:val="00341D54"/>
    <w:rsid w:val="0034436F"/>
    <w:rsid w:val="003531FE"/>
    <w:rsid w:val="003A19DC"/>
    <w:rsid w:val="003F03CA"/>
    <w:rsid w:val="00453BD6"/>
    <w:rsid w:val="00473FA7"/>
    <w:rsid w:val="004C5F4C"/>
    <w:rsid w:val="005426FD"/>
    <w:rsid w:val="005875F4"/>
    <w:rsid w:val="005A28DA"/>
    <w:rsid w:val="006533D6"/>
    <w:rsid w:val="006B4D0C"/>
    <w:rsid w:val="00724AE7"/>
    <w:rsid w:val="007F173A"/>
    <w:rsid w:val="008521EC"/>
    <w:rsid w:val="008833C8"/>
    <w:rsid w:val="008B603F"/>
    <w:rsid w:val="008C1DFD"/>
    <w:rsid w:val="008D58F2"/>
    <w:rsid w:val="008F6002"/>
    <w:rsid w:val="0093568C"/>
    <w:rsid w:val="009367BF"/>
    <w:rsid w:val="0099355E"/>
    <w:rsid w:val="009A1AC7"/>
    <w:rsid w:val="009A5421"/>
    <w:rsid w:val="009A69F4"/>
    <w:rsid w:val="009B507C"/>
    <w:rsid w:val="009B537B"/>
    <w:rsid w:val="00A16486"/>
    <w:rsid w:val="00A412A3"/>
    <w:rsid w:val="00A67B29"/>
    <w:rsid w:val="00AB03C9"/>
    <w:rsid w:val="00B764B8"/>
    <w:rsid w:val="00BA3A48"/>
    <w:rsid w:val="00BB689C"/>
    <w:rsid w:val="00BD7467"/>
    <w:rsid w:val="00C14B49"/>
    <w:rsid w:val="00C52D7E"/>
    <w:rsid w:val="00C55513"/>
    <w:rsid w:val="00C60CDF"/>
    <w:rsid w:val="00C87757"/>
    <w:rsid w:val="00D24445"/>
    <w:rsid w:val="00DF5641"/>
    <w:rsid w:val="00E6107D"/>
    <w:rsid w:val="00EB3378"/>
    <w:rsid w:val="00F52042"/>
    <w:rsid w:val="00F77C5D"/>
    <w:rsid w:val="00F8002A"/>
    <w:rsid w:val="00FC3FCE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rsid w:val="008C1DFD"/>
    <w:pPr>
      <w:numPr>
        <w:numId w:val="2"/>
      </w:numPr>
      <w:spacing w:after="120"/>
    </w:pPr>
    <w:rPr>
      <w:sz w:val="15"/>
    </w:rPr>
  </w:style>
  <w:style w:type="paragraph" w:customStyle="1" w:styleId="CenteredHeading">
    <w:name w:val="Centered Heading"/>
    <w:basedOn w:val="Normal"/>
    <w:rsid w:val="00AB03C9"/>
    <w:pPr>
      <w:jc w:val="center"/>
    </w:pPr>
    <w:rPr>
      <w:b/>
      <w:sz w:val="16"/>
    </w:rPr>
  </w:style>
  <w:style w:type="paragraph" w:customStyle="1" w:styleId="RightAlignedHeading">
    <w:name w:val="Right Aligned Heading"/>
    <w:basedOn w:val="Normal"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8B603F"/>
    <w:rPr>
      <w:rFonts w:ascii="Tahoma" w:hAnsi="Tahoma"/>
      <w:b/>
      <w:caps/>
      <w:spacing w:val="4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A19DC"/>
    <w:rPr>
      <w:rFonts w:ascii="Tahoma" w:hAnsi="Tahoma"/>
      <w:spacing w:val="4"/>
      <w:sz w:val="17"/>
      <w:szCs w:val="18"/>
    </w:rPr>
  </w:style>
  <w:style w:type="paragraph" w:styleId="Footer">
    <w:name w:val="footer"/>
    <w:basedOn w:val="Normal"/>
    <w:link w:val="Foot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A19DC"/>
    <w:rPr>
      <w:rFonts w:ascii="Tahoma" w:hAnsi="Tahoma"/>
      <w:spacing w:val="4"/>
      <w:sz w:val="17"/>
      <w:szCs w:val="18"/>
    </w:rPr>
  </w:style>
  <w:style w:type="character" w:styleId="Hyperlink">
    <w:name w:val="Hyperlink"/>
    <w:basedOn w:val="DefaultParagraphFont"/>
    <w:rsid w:val="002B65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rsid w:val="008C1DFD"/>
    <w:pPr>
      <w:numPr>
        <w:numId w:val="2"/>
      </w:numPr>
      <w:spacing w:after="120"/>
    </w:pPr>
    <w:rPr>
      <w:sz w:val="15"/>
    </w:rPr>
  </w:style>
  <w:style w:type="paragraph" w:customStyle="1" w:styleId="CenteredHeading">
    <w:name w:val="Centered Heading"/>
    <w:basedOn w:val="Normal"/>
    <w:rsid w:val="00AB03C9"/>
    <w:pPr>
      <w:jc w:val="center"/>
    </w:pPr>
    <w:rPr>
      <w:b/>
      <w:sz w:val="16"/>
    </w:rPr>
  </w:style>
  <w:style w:type="paragraph" w:customStyle="1" w:styleId="RightAlignedHeading">
    <w:name w:val="Right Aligned Heading"/>
    <w:basedOn w:val="Normal"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8B603F"/>
    <w:rPr>
      <w:rFonts w:ascii="Tahoma" w:hAnsi="Tahoma"/>
      <w:b/>
      <w:caps/>
      <w:spacing w:val="4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A19DC"/>
    <w:rPr>
      <w:rFonts w:ascii="Tahoma" w:hAnsi="Tahoma"/>
      <w:spacing w:val="4"/>
      <w:sz w:val="17"/>
      <w:szCs w:val="18"/>
    </w:rPr>
  </w:style>
  <w:style w:type="paragraph" w:styleId="Footer">
    <w:name w:val="footer"/>
    <w:basedOn w:val="Normal"/>
    <w:link w:val="Foot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A19DC"/>
    <w:rPr>
      <w:rFonts w:ascii="Tahoma" w:hAnsi="Tahoma"/>
      <w:spacing w:val="4"/>
      <w:sz w:val="17"/>
      <w:szCs w:val="18"/>
    </w:rPr>
  </w:style>
  <w:style w:type="character" w:styleId="Hyperlink">
    <w:name w:val="Hyperlink"/>
    <w:basedOn w:val="DefaultParagraphFont"/>
    <w:rsid w:val="002B65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legallinks.com/2016_Pennsylvania_Medical_Records_Fee_Schedule.pdf" TargetMode="External"/><Relationship Id="rId1" Type="http://schemas.openxmlformats.org/officeDocument/2006/relationships/hyperlink" Target="http://www.palegallinks.com/2016_Pennsylvania_Medical_Records_Fee_Schedule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nemu\Application%20Data\Microsoft\Templates\Purchase%20order%20with%20unit%20pr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B3882B-2EB4-4E5F-AA24-746F8CCB23D9}"/>
</file>

<file path=customXml/itemProps2.xml><?xml version="1.0" encoding="utf-8"?>
<ds:datastoreItem xmlns:ds="http://schemas.openxmlformats.org/officeDocument/2006/customXml" ds:itemID="{E5389A6A-B002-40D5-A371-3F217E89E1D9}"/>
</file>

<file path=customXml/itemProps3.xml><?xml version="1.0" encoding="utf-8"?>
<ds:datastoreItem xmlns:ds="http://schemas.openxmlformats.org/officeDocument/2006/customXml" ds:itemID="{2E14B877-B6E1-49B9-B4C6-D7BD8A6FE3E2}"/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with unit price</Template>
  <TotalTime>1</TotalTime>
  <Pages>1</Pages>
  <Words>136</Words>
  <Characters>780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Panther</dc:title>
  <dc:creator>Image-HP3130-XP</dc:creator>
  <cp:lastModifiedBy>Debbie Brewer</cp:lastModifiedBy>
  <cp:revision>2</cp:revision>
  <cp:lastPrinted>2012-09-20T12:08:00Z</cp:lastPrinted>
  <dcterms:created xsi:type="dcterms:W3CDTF">2016-05-04T15:30:00Z</dcterms:created>
  <dcterms:modified xsi:type="dcterms:W3CDTF">2016-05-04T15:30:00Z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TC010185541033</vt:lpwstr>
  </property>
  <property fmtid="{D5CDD505-2E9C-101B-9397-08002B2CF9AE}" pid="3" name="ContentTypeId">
    <vt:lpwstr>0x010100B308600DBE804544B7BBC59AD03F5C28</vt:lpwstr>
  </property>
</Properties>
</file>