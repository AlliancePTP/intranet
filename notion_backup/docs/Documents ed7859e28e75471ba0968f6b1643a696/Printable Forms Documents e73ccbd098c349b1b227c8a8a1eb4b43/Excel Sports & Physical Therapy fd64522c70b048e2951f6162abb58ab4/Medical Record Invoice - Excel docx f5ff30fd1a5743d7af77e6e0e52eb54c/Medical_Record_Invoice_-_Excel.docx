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7" w:type="dxa"/>
        <w:jc w:val="center"/>
        <w:tblInd w:w="-7" w:type="dxa"/>
        <w:tblLook w:val="0000" w:firstRow="0" w:lastRow="0" w:firstColumn="0" w:lastColumn="0" w:noHBand="0" w:noVBand="0"/>
      </w:tblPr>
      <w:tblGrid>
        <w:gridCol w:w="7"/>
        <w:gridCol w:w="1387"/>
        <w:gridCol w:w="1395"/>
        <w:gridCol w:w="2616"/>
        <w:gridCol w:w="14"/>
        <w:gridCol w:w="1023"/>
        <w:gridCol w:w="668"/>
        <w:gridCol w:w="1800"/>
        <w:gridCol w:w="1890"/>
        <w:gridCol w:w="7"/>
      </w:tblGrid>
      <w:tr w:rsidR="0093568C" w:rsidRPr="001E3C2E" w:rsidTr="006A5A09">
        <w:trPr>
          <w:gridBefore w:val="1"/>
          <w:wBefore w:w="7" w:type="dxa"/>
          <w:jc w:val="center"/>
        </w:trPr>
        <w:tc>
          <w:tcPr>
            <w:tcW w:w="5412" w:type="dxa"/>
            <w:gridSpan w:val="4"/>
          </w:tcPr>
          <w:p w:rsidR="0093568C" w:rsidRDefault="00F803C3" w:rsidP="00A67B29">
            <w:pPr>
              <w:pStyle w:val="Heading2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196B2E6" wp14:editId="2D59F3C1">
                  <wp:extent cx="1676400" cy="1014919"/>
                  <wp:effectExtent l="0" t="0" r="0" b="0"/>
                  <wp:docPr id="1" name="Picture 1" descr="https://agilepm.myagilityapps.com/Image/Download/5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gilepm.myagilityapps.com/Image/Download/5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01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03C3" w:rsidRPr="00F803C3" w:rsidRDefault="00F803C3" w:rsidP="00F803C3"/>
          <w:p w:rsidR="0093568C" w:rsidRPr="001E3C2E" w:rsidRDefault="005D0C35" w:rsidP="001E3C2E">
            <w:r>
              <w:t xml:space="preserve">Billing </w:t>
            </w:r>
            <w:r w:rsidR="005A20EB">
              <w:t>Offices:</w:t>
            </w:r>
          </w:p>
          <w:p w:rsidR="0093568C" w:rsidRDefault="005D0C35" w:rsidP="001E3C2E">
            <w:r>
              <w:t>2454 West Clay</w:t>
            </w:r>
          </w:p>
          <w:p w:rsidR="005426FD" w:rsidRPr="001E3C2E" w:rsidRDefault="005D0C35" w:rsidP="001E3C2E">
            <w:r>
              <w:t>St. Charles</w:t>
            </w:r>
            <w:r w:rsidR="005426FD">
              <w:t>, M</w:t>
            </w:r>
            <w:r>
              <w:t>O</w:t>
            </w:r>
            <w:r w:rsidR="005426FD">
              <w:t xml:space="preserve"> </w:t>
            </w:r>
            <w:r>
              <w:t>63301</w:t>
            </w:r>
          </w:p>
          <w:p w:rsidR="0093568C" w:rsidRPr="001E3C2E" w:rsidRDefault="0093568C" w:rsidP="005D0C35">
            <w:r w:rsidRPr="001E3C2E">
              <w:t xml:space="preserve">Phone </w:t>
            </w:r>
            <w:r w:rsidR="005426FD">
              <w:t>(</w:t>
            </w:r>
            <w:r w:rsidR="005D0C35">
              <w:t>636</w:t>
            </w:r>
            <w:r w:rsidR="005426FD">
              <w:t>)</w:t>
            </w:r>
            <w:r w:rsidR="005D0C35">
              <w:t>916-4625</w:t>
            </w:r>
            <w:r w:rsidRPr="001E3C2E">
              <w:t xml:space="preserve">  </w:t>
            </w:r>
          </w:p>
        </w:tc>
        <w:tc>
          <w:tcPr>
            <w:tcW w:w="5388" w:type="dxa"/>
            <w:gridSpan w:val="5"/>
          </w:tcPr>
          <w:p w:rsidR="0093568C" w:rsidRDefault="005426FD" w:rsidP="00D06936">
            <w:pPr>
              <w:pStyle w:val="Heading1"/>
            </w:pPr>
            <w:r>
              <w:t>Medical Record Invoice</w:t>
            </w:r>
          </w:p>
        </w:tc>
      </w:tr>
      <w:tr w:rsidR="00473FA7" w:rsidRPr="001E3C2E" w:rsidTr="006A5A09">
        <w:trPr>
          <w:gridBefore w:val="1"/>
          <w:wBefore w:w="7" w:type="dxa"/>
          <w:trHeight w:val="1143"/>
          <w:jc w:val="center"/>
        </w:trPr>
        <w:tc>
          <w:tcPr>
            <w:tcW w:w="10800" w:type="dxa"/>
            <w:gridSpan w:val="9"/>
            <w:vAlign w:val="center"/>
          </w:tcPr>
          <w:p w:rsidR="005A20EB" w:rsidRDefault="005A20EB" w:rsidP="00473FA7"/>
          <w:p w:rsidR="00473FA7" w:rsidRPr="00CB40F8" w:rsidRDefault="00473FA7" w:rsidP="00473FA7">
            <w:pPr>
              <w:rPr>
                <w:sz w:val="18"/>
              </w:rPr>
            </w:pPr>
            <w:r w:rsidRPr="00CB40F8">
              <w:rPr>
                <w:sz w:val="18"/>
              </w:rPr>
              <w:t>The following number must appear on all related</w:t>
            </w:r>
            <w:r w:rsidR="008B603F" w:rsidRPr="00CB40F8">
              <w:rPr>
                <w:sz w:val="18"/>
              </w:rPr>
              <w:br/>
            </w:r>
            <w:r w:rsidRPr="00CB40F8">
              <w:rPr>
                <w:sz w:val="18"/>
              </w:rPr>
              <w:t>correspondence, shipping papers, and invoices:</w:t>
            </w:r>
          </w:p>
          <w:p w:rsidR="00CB40F8" w:rsidRDefault="00CB40F8" w:rsidP="00DF5641">
            <w:pPr>
              <w:pStyle w:val="Heading4"/>
            </w:pPr>
          </w:p>
          <w:p w:rsidR="00473FA7" w:rsidRDefault="005426FD" w:rsidP="00DF5641">
            <w:pPr>
              <w:pStyle w:val="Heading4"/>
            </w:pPr>
            <w:r>
              <w:t xml:space="preserve">Patient Record number:  </w:t>
            </w:r>
            <w:r w:rsidR="009B537B" w:rsidRPr="009367BF">
              <w:rPr>
                <w:highlight w:val="yellow"/>
              </w:rPr>
              <w:t>15460</w:t>
            </w:r>
          </w:p>
          <w:p w:rsidR="00A16486" w:rsidRDefault="00A16486" w:rsidP="009B537B">
            <w:pPr>
              <w:rPr>
                <w:b/>
                <w:sz w:val="16"/>
                <w:szCs w:val="16"/>
              </w:rPr>
            </w:pPr>
            <w:r w:rsidRPr="00A16486">
              <w:rPr>
                <w:b/>
                <w:sz w:val="16"/>
                <w:szCs w:val="16"/>
              </w:rPr>
              <w:t xml:space="preserve">PATIENT NAME: </w:t>
            </w:r>
            <w:r w:rsidR="00236B19">
              <w:rPr>
                <w:b/>
                <w:sz w:val="16"/>
                <w:szCs w:val="16"/>
              </w:rPr>
              <w:t xml:space="preserve">  </w:t>
            </w:r>
            <w:r w:rsidR="00235502" w:rsidRPr="00235502">
              <w:rPr>
                <w:b/>
                <w:sz w:val="16"/>
                <w:szCs w:val="16"/>
                <w:highlight w:val="yellow"/>
              </w:rPr>
              <w:t>Example A</w:t>
            </w:r>
          </w:p>
          <w:p w:rsidR="009367BF" w:rsidRPr="00A16486" w:rsidRDefault="009367BF" w:rsidP="009B537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INVOICE DATE: </w:t>
            </w:r>
            <w:r w:rsidRPr="009367BF">
              <w:rPr>
                <w:b/>
                <w:sz w:val="16"/>
                <w:szCs w:val="16"/>
                <w:highlight w:val="yellow"/>
              </w:rPr>
              <w:t>6/01/2014</w:t>
            </w:r>
          </w:p>
        </w:tc>
      </w:tr>
      <w:tr w:rsidR="0093568C" w:rsidRPr="001E3C2E" w:rsidTr="006A5A09">
        <w:trPr>
          <w:gridBefore w:val="1"/>
          <w:wBefore w:w="7" w:type="dxa"/>
          <w:trHeight w:val="1440"/>
          <w:jc w:val="center"/>
        </w:trPr>
        <w:tc>
          <w:tcPr>
            <w:tcW w:w="5398" w:type="dxa"/>
            <w:gridSpan w:val="3"/>
          </w:tcPr>
          <w:p w:rsidR="0093568C" w:rsidRPr="009367BF" w:rsidRDefault="0093568C" w:rsidP="008B603F">
            <w:pPr>
              <w:pStyle w:val="Heading4"/>
              <w:rPr>
                <w:highlight w:val="yellow"/>
              </w:rPr>
            </w:pPr>
            <w:r w:rsidRPr="009367BF">
              <w:rPr>
                <w:highlight w:val="yellow"/>
              </w:rPr>
              <w:t>To:</w:t>
            </w:r>
          </w:p>
          <w:p w:rsidR="00453BD6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Legal Copy Services, Inc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PO Box 2845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Grand Rapids, MI 49501-2845</w:t>
            </w:r>
          </w:p>
        </w:tc>
        <w:tc>
          <w:tcPr>
            <w:tcW w:w="5402" w:type="dxa"/>
            <w:gridSpan w:val="6"/>
          </w:tcPr>
          <w:p w:rsidR="008B603F" w:rsidRPr="001E3C2E" w:rsidRDefault="009367BF" w:rsidP="0010754C">
            <w:pPr>
              <w:pStyle w:val="Heading4"/>
            </w:pPr>
            <w:r>
              <w:t>Pay</w:t>
            </w:r>
            <w:r w:rsidR="0093568C" w:rsidRPr="008B603F">
              <w:t xml:space="preserve"> T</w:t>
            </w:r>
            <w:r w:rsidR="0093568C" w:rsidRPr="001E3C2E">
              <w:t>o:</w:t>
            </w:r>
          </w:p>
          <w:p w:rsidR="008B603F" w:rsidRDefault="00F803C3" w:rsidP="008B603F">
            <w:r>
              <w:t>Excel Sports &amp; Physical Therapy</w:t>
            </w:r>
          </w:p>
          <w:p w:rsidR="0010754C" w:rsidRDefault="00F803C3" w:rsidP="008B603F">
            <w:r>
              <w:t xml:space="preserve">PO Box </w:t>
            </w:r>
            <w:r w:rsidR="00B857E0">
              <w:t>8542</w:t>
            </w:r>
          </w:p>
          <w:p w:rsidR="0093568C" w:rsidRDefault="00B857E0" w:rsidP="00F803C3">
            <w:r>
              <w:t>Carol Stream, IL 60197</w:t>
            </w:r>
          </w:p>
          <w:p w:rsidR="00D53D04" w:rsidRPr="001E3C2E" w:rsidRDefault="00D53D04" w:rsidP="00F77C5D"/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39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QTY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</w:t>
            </w:r>
          </w:p>
        </w:tc>
        <w:tc>
          <w:tcPr>
            <w:tcW w:w="432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DESCRIPTION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 PRICE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TOTAL</w:t>
            </w:r>
          </w:p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21009B">
            <w:r>
              <w:t>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5875F4">
            <w:r>
              <w:t>Flat Fee</w:t>
            </w:r>
          </w:p>
        </w:tc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21009B">
            <w:r>
              <w:t>Initial Records Request Fee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6533D6">
            <w:r>
              <w:t>$</w:t>
            </w:r>
            <w:r w:rsidR="006533D6">
              <w:t>2</w:t>
            </w:r>
            <w:r w:rsidR="00F803C3">
              <w:t>4.57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F803C3">
            <w:r>
              <w:t>$</w:t>
            </w:r>
            <w:r w:rsidR="009367BF">
              <w:t>2</w:t>
            </w:r>
            <w:r w:rsidR="00F803C3">
              <w:t>4</w:t>
            </w:r>
            <w:r w:rsidR="005875F4">
              <w:t>.</w:t>
            </w:r>
            <w:r w:rsidR="00F803C3">
              <w:t>57</w:t>
            </w:r>
          </w:p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C87757" w:rsidP="0021009B">
            <w:r w:rsidRPr="009367BF">
              <w:rPr>
                <w:highlight w:val="yellow"/>
              </w:rPr>
              <w:t>??</w:t>
            </w:r>
            <w:r>
              <w:t xml:space="preserve"> </w:t>
            </w:r>
            <w:r w:rsidR="005426FD">
              <w:t xml:space="preserve">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F803C3">
            <w:r>
              <w:t>$</w:t>
            </w:r>
            <w:r w:rsidR="00A777B2">
              <w:t>0.5</w:t>
            </w:r>
            <w:r w:rsidR="00F803C3">
              <w:t>6</w:t>
            </w:r>
            <w:r>
              <w:t xml:space="preserve"> per page</w:t>
            </w:r>
          </w:p>
        </w:tc>
        <w:tc>
          <w:tcPr>
            <w:tcW w:w="432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A777B2" w:rsidP="00A777B2">
            <w:r>
              <w:t>Fee per record page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9367BF" w:rsidRDefault="0010754C" w:rsidP="009367BF">
            <w:r w:rsidRPr="009367BF">
              <w:t>$</w:t>
            </w:r>
            <w:r w:rsidR="00A777B2">
              <w:t>0.5</w:t>
            </w:r>
            <w:r w:rsidR="00F803C3">
              <w:t>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67BF" w:rsidP="00A777B2">
            <w:r w:rsidRPr="009367BF">
              <w:rPr>
                <w:highlight w:val="yellow"/>
              </w:rPr>
              <w:t>=</w:t>
            </w:r>
            <w:r w:rsidR="00F803C3">
              <w:rPr>
                <w:highlight w:val="yellow"/>
              </w:rPr>
              <w:t>0.56</w:t>
            </w:r>
            <w:r w:rsidRPr="009367BF">
              <w:rPr>
                <w:highlight w:val="yellow"/>
              </w:rPr>
              <w:t xml:space="preserve"> x # of pages</w:t>
            </w:r>
          </w:p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D06936" w:rsidP="0021009B">
            <w:r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D06936" w:rsidP="009367BF">
            <w:r>
              <w:t>Flat Fee</w:t>
            </w:r>
          </w:p>
        </w:tc>
        <w:tc>
          <w:tcPr>
            <w:tcW w:w="432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D06936" w:rsidP="0021009B">
            <w:r>
              <w:t>Off Site Record Retrieval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D06936" w:rsidP="00F803C3">
            <w:r>
              <w:t>$</w:t>
            </w:r>
            <w:r w:rsidR="00F803C3">
              <w:t>23.00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06936" w:rsidRDefault="00D06936" w:rsidP="009B537B">
            <w:pPr>
              <w:rPr>
                <w:highlight w:val="yellow"/>
              </w:rPr>
            </w:pPr>
          </w:p>
          <w:p w:rsidR="0093568C" w:rsidRPr="001E3C2E" w:rsidRDefault="00D06936" w:rsidP="00F803C3">
            <w:r w:rsidRPr="00D06936">
              <w:rPr>
                <w:highlight w:val="yellow"/>
              </w:rPr>
              <w:t>Add $2</w:t>
            </w:r>
            <w:r w:rsidR="00F803C3">
              <w:rPr>
                <w:highlight w:val="yellow"/>
              </w:rPr>
              <w:t>3.00</w:t>
            </w:r>
            <w:r w:rsidRPr="00D06936">
              <w:rPr>
                <w:highlight w:val="yellow"/>
              </w:rPr>
              <w:t xml:space="preserve"> if records stored off site.</w:t>
            </w:r>
          </w:p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1309BB" w:rsidP="0021009B">
            <w:r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1309BB" w:rsidP="0021009B">
            <w:r>
              <w:t>Flat Fee</w:t>
            </w:r>
          </w:p>
        </w:tc>
        <w:tc>
          <w:tcPr>
            <w:tcW w:w="432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309BB" w:rsidP="0021009B">
            <w:r>
              <w:t>Notary Fee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309BB" w:rsidP="0021009B">
            <w:r>
              <w:t>$2.00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309BB" w:rsidP="009367BF">
            <w:r w:rsidRPr="00060F22">
              <w:rPr>
                <w:highlight w:val="yellow"/>
              </w:rPr>
              <w:t>Add $2.00 if notary fee is applicable.</w:t>
            </w:r>
          </w:p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568C" w:rsidP="0021009B"/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568C" w:rsidP="0021009B"/>
        </w:tc>
        <w:tc>
          <w:tcPr>
            <w:tcW w:w="432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D516E4" w:rsidRDefault="00D516E4" w:rsidP="005875F4">
            <w:pPr>
              <w:rPr>
                <w:i/>
                <w:sz w:val="12"/>
                <w:szCs w:val="12"/>
              </w:rPr>
            </w:pPr>
            <w:r w:rsidRPr="00D516E4">
              <w:rPr>
                <w:i/>
                <w:sz w:val="12"/>
                <w:szCs w:val="12"/>
              </w:rPr>
              <w:t xml:space="preserve">Fees based on HB 351 for Missouri Updated </w:t>
            </w:r>
            <w:r w:rsidR="00F803C3">
              <w:rPr>
                <w:i/>
                <w:sz w:val="12"/>
                <w:szCs w:val="12"/>
              </w:rPr>
              <w:t>4/2016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/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6442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Default="0093568C" w:rsidP="001E3C2E"/>
          <w:p w:rsidR="00D27B35" w:rsidRDefault="00D27B35" w:rsidP="001E3C2E"/>
          <w:p w:rsidR="00D27B35" w:rsidRDefault="00D27B35" w:rsidP="001E3C2E"/>
          <w:p w:rsidR="00D27B35" w:rsidRDefault="00D27B35" w:rsidP="001E3C2E"/>
          <w:p w:rsidR="00D27B35" w:rsidRDefault="00D27B35" w:rsidP="001E3C2E"/>
          <w:p w:rsidR="00D27B35" w:rsidRDefault="00D27B35" w:rsidP="001E3C2E"/>
          <w:p w:rsidR="00D27B35" w:rsidRDefault="00D27B35" w:rsidP="001E3C2E"/>
          <w:p w:rsidR="00D27B35" w:rsidRDefault="00D27B35" w:rsidP="001E3C2E"/>
          <w:p w:rsidR="00D27B35" w:rsidRPr="001E3C2E" w:rsidRDefault="00D27B35" w:rsidP="001E3C2E"/>
        </w:tc>
        <w:tc>
          <w:tcPr>
            <w:tcW w:w="24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Total of above amounts</w:t>
            </w:r>
            <w:r w:rsidR="00A777B2">
              <w:rPr>
                <w:highlight w:val="yellow"/>
              </w:rPr>
              <w:t xml:space="preserve"> or $100 whichever is less</w:t>
            </w:r>
          </w:p>
        </w:tc>
      </w:tr>
      <w:tr w:rsidR="0093568C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6442" w:type="dxa"/>
            <w:gridSpan w:val="6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6A5A09" w:rsidRPr="001E3C2E" w:rsidTr="006A5A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6442" w:type="dxa"/>
            <w:gridSpan w:val="6"/>
            <w:vMerge/>
            <w:tcBorders>
              <w:left w:val="nil"/>
              <w:right w:val="nil"/>
            </w:tcBorders>
          </w:tcPr>
          <w:p w:rsidR="006A5A09" w:rsidRPr="001E3C2E" w:rsidRDefault="006A5A09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A5A09" w:rsidRPr="001E3C2E" w:rsidRDefault="006A5A09" w:rsidP="0021009B">
            <w:pPr>
              <w:pStyle w:val="RightAlignedHeading"/>
            </w:pPr>
            <w:r w:rsidRPr="001E3C2E">
              <w:t>TOTAL</w:t>
            </w:r>
            <w:r>
              <w:t>—Not to Exceed 107.67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A5A09" w:rsidRPr="00235502" w:rsidRDefault="006A5A09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$Sum of Subtotal and Postage</w:t>
            </w:r>
          </w:p>
        </w:tc>
      </w:tr>
    </w:tbl>
    <w:p w:rsidR="0093568C" w:rsidRDefault="00D27B35" w:rsidP="001E3C2E">
      <w:r>
        <w:t>Submitted By: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D27B35" w:rsidRDefault="00D27B35" w:rsidP="001E3C2E"/>
    <w:p w:rsidR="005875F4" w:rsidRPr="001E3C2E" w:rsidRDefault="005875F4" w:rsidP="001E3C2E"/>
    <w:tbl>
      <w:tblPr>
        <w:tblW w:w="5405" w:type="dxa"/>
        <w:jc w:val="center"/>
        <w:tblInd w:w="-7" w:type="dxa"/>
        <w:tblLook w:val="0000" w:firstRow="0" w:lastRow="0" w:firstColumn="0" w:lastColumn="0" w:noHBand="0" w:noVBand="0"/>
      </w:tblPr>
      <w:tblGrid>
        <w:gridCol w:w="4881"/>
        <w:gridCol w:w="524"/>
      </w:tblGrid>
      <w:tr w:rsidR="00D27B35" w:rsidRPr="001E3C2E" w:rsidTr="00D27B35">
        <w:trPr>
          <w:jc w:val="center"/>
        </w:trPr>
        <w:tc>
          <w:tcPr>
            <w:tcW w:w="4881" w:type="dxa"/>
          </w:tcPr>
          <w:p w:rsidR="00D27B35" w:rsidRPr="001E3C2E" w:rsidRDefault="00D27B35" w:rsidP="001E3C2E"/>
        </w:tc>
        <w:tc>
          <w:tcPr>
            <w:tcW w:w="524" w:type="dxa"/>
          </w:tcPr>
          <w:p w:rsidR="00D27B35" w:rsidRPr="001E3C2E" w:rsidRDefault="00D27B35" w:rsidP="001E3C2E"/>
        </w:tc>
      </w:tr>
    </w:tbl>
    <w:p w:rsidR="00D27B35" w:rsidRDefault="00D27B35" w:rsidP="001E3C2E"/>
    <w:p w:rsidR="00B764B8" w:rsidRPr="00D27B35" w:rsidRDefault="00D27B35" w:rsidP="00D27B35">
      <w:pPr>
        <w:tabs>
          <w:tab w:val="left" w:pos="6585"/>
        </w:tabs>
      </w:pPr>
      <w:r>
        <w:tab/>
      </w:r>
    </w:p>
    <w:sectPr w:rsidR="00B764B8" w:rsidRPr="00D27B35" w:rsidSect="00473FA7">
      <w:footerReference w:type="default" r:id="rId9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936" w:rsidRDefault="00D06936" w:rsidP="00D516E4">
      <w:pPr>
        <w:spacing w:line="240" w:lineRule="auto"/>
      </w:pPr>
      <w:r>
        <w:separator/>
      </w:r>
    </w:p>
  </w:endnote>
  <w:endnote w:type="continuationSeparator" w:id="0">
    <w:p w:rsidR="00D06936" w:rsidRDefault="00D06936" w:rsidP="00D51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936" w:rsidRPr="00D516E4" w:rsidRDefault="00CA0DFF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E0CA54" wp14:editId="4EBEE5B0">
              <wp:simplePos x="0" y="0"/>
              <wp:positionH relativeFrom="column">
                <wp:posOffset>3756660</wp:posOffset>
              </wp:positionH>
              <wp:positionV relativeFrom="paragraph">
                <wp:posOffset>-511175</wp:posOffset>
              </wp:positionV>
              <wp:extent cx="3672840" cy="1181100"/>
              <wp:effectExtent l="13335" t="1270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ABD" w:rsidRDefault="00042ABD" w:rsidP="00042ABD">
                          <w:r>
                            <w:t>For Office Use Only:</w:t>
                          </w:r>
                        </w:p>
                        <w:p w:rsidR="00042ABD" w:rsidRPr="00A503E3" w:rsidRDefault="00042ABD" w:rsidP="00042ABD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 xml:space="preserve"># </w:t>
                          </w:r>
                          <w:proofErr w:type="gramStart"/>
                          <w:r w:rsidRPr="00A503E3">
                            <w:rPr>
                              <w:color w:val="000000" w:themeColor="text1"/>
                            </w:rPr>
                            <w:t>pages</w:t>
                          </w:r>
                          <w:proofErr w:type="gramEnd"/>
                        </w:p>
                        <w:p w:rsidR="00042ABD" w:rsidRPr="00A503E3" w:rsidRDefault="00042ABD" w:rsidP="00042ABD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____POC’s/Physician Communication/Prescriptions/referrals</w:t>
                          </w:r>
                        </w:p>
                        <w:p w:rsidR="00042ABD" w:rsidRPr="00A503E3" w:rsidRDefault="00042ABD" w:rsidP="00042ABD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____Treatment Notes/Progress Notes</w:t>
                          </w:r>
                        </w:p>
                        <w:p w:rsidR="00042ABD" w:rsidRPr="00A503E3" w:rsidRDefault="00042ABD" w:rsidP="00042ABD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____Itemized Statement of Acct/Claim Forms</w:t>
                          </w:r>
                        </w:p>
                        <w:p w:rsidR="00042ABD" w:rsidRDefault="00042ABD" w:rsidP="00042ABD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____Patient Registration Paperwork</w:t>
                          </w:r>
                        </w:p>
                        <w:p w:rsidR="00F803C3" w:rsidRDefault="00D2564C" w:rsidP="00042ABD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="00F803C3" w:rsidRPr="00AD32B3">
                              <w:rPr>
                                <w:rStyle w:val="Hyperlink"/>
                              </w:rPr>
                              <w:t>http://health.mo.gov/atoz/fees.php</w:t>
                            </w:r>
                          </w:hyperlink>
                        </w:p>
                        <w:p w:rsidR="00F803C3" w:rsidRPr="00A503E3" w:rsidRDefault="00F803C3" w:rsidP="00042ABD">
                          <w:pPr>
                            <w:rPr>
                              <w:color w:val="000000" w:themeColor="text1"/>
                            </w:rPr>
                          </w:pPr>
                        </w:p>
                        <w:p w:rsidR="00042ABD" w:rsidRPr="00A503E3" w:rsidRDefault="00042ABD" w:rsidP="00042ABD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5.8pt;margin-top:-40.25pt;width:289.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iAKgIAAFE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">
              <v:textbox>
                <w:txbxContent>
                  <w:p w:rsidR="00042ABD" w:rsidRDefault="00042ABD" w:rsidP="00042ABD">
                    <w:r>
                      <w:t>For Office Use Only:</w:t>
                    </w:r>
                  </w:p>
                  <w:p w:rsidR="00042ABD" w:rsidRPr="00A503E3" w:rsidRDefault="00042ABD" w:rsidP="00042ABD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# pages</w:t>
                    </w:r>
                  </w:p>
                  <w:p w:rsidR="00042ABD" w:rsidRPr="00A503E3" w:rsidRDefault="00042ABD" w:rsidP="00042ABD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____POC’s/Physician Communication/Prescriptions/referrals</w:t>
                    </w:r>
                  </w:p>
                  <w:p w:rsidR="00042ABD" w:rsidRPr="00A503E3" w:rsidRDefault="00042ABD" w:rsidP="00042ABD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____Treatment Notes/Progress Notes</w:t>
                    </w:r>
                  </w:p>
                  <w:p w:rsidR="00042ABD" w:rsidRPr="00A503E3" w:rsidRDefault="00042ABD" w:rsidP="00042ABD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____Itemized Statement of Acct/Claim Forms</w:t>
                    </w:r>
                  </w:p>
                  <w:p w:rsidR="00042ABD" w:rsidRDefault="00042ABD" w:rsidP="00042ABD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____Patient Registration Paperwork</w:t>
                    </w:r>
                  </w:p>
                  <w:p w:rsidR="00F803C3" w:rsidRDefault="00CA0DFF" w:rsidP="00042ABD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="00F803C3" w:rsidRPr="00AD32B3">
                        <w:rPr>
                          <w:rStyle w:val="Hyperlink"/>
                        </w:rPr>
                        <w:t>http://health.mo.gov/atoz/fees.php</w:t>
                      </w:r>
                    </w:hyperlink>
                  </w:p>
                  <w:p w:rsidR="00F803C3" w:rsidRPr="00A503E3" w:rsidRDefault="00F803C3" w:rsidP="00042ABD">
                    <w:pPr>
                      <w:rPr>
                        <w:color w:val="000000" w:themeColor="text1"/>
                      </w:rPr>
                    </w:pPr>
                  </w:p>
                  <w:p w:rsidR="00042ABD" w:rsidRPr="00A503E3" w:rsidRDefault="00042ABD" w:rsidP="00042ABD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D06936" w:rsidRPr="00D516E4">
      <w:rPr>
        <w:b/>
        <w:sz w:val="24"/>
        <w:szCs w:val="24"/>
      </w:rPr>
      <w:t xml:space="preserve">Tax ID: </w:t>
    </w:r>
    <w:r w:rsidR="00B857E0">
      <w:rPr>
        <w:b/>
        <w:sz w:val="24"/>
        <w:szCs w:val="24"/>
      </w:rPr>
      <w:t>43-1917864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936" w:rsidRDefault="00D06936" w:rsidP="00D516E4">
      <w:pPr>
        <w:spacing w:line="240" w:lineRule="auto"/>
      </w:pPr>
      <w:r>
        <w:separator/>
      </w:r>
    </w:p>
  </w:footnote>
  <w:footnote w:type="continuationSeparator" w:id="0">
    <w:p w:rsidR="00D06936" w:rsidRDefault="00D06936" w:rsidP="00D516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D"/>
    <w:rsid w:val="00012599"/>
    <w:rsid w:val="00042ABD"/>
    <w:rsid w:val="00054103"/>
    <w:rsid w:val="00060F22"/>
    <w:rsid w:val="000674FC"/>
    <w:rsid w:val="00084B28"/>
    <w:rsid w:val="0010754C"/>
    <w:rsid w:val="001309BB"/>
    <w:rsid w:val="00144D09"/>
    <w:rsid w:val="00157570"/>
    <w:rsid w:val="001649FD"/>
    <w:rsid w:val="0019043C"/>
    <w:rsid w:val="001A4FD4"/>
    <w:rsid w:val="001E3C2E"/>
    <w:rsid w:val="0021009B"/>
    <w:rsid w:val="00235502"/>
    <w:rsid w:val="00236B19"/>
    <w:rsid w:val="00263829"/>
    <w:rsid w:val="002E1E44"/>
    <w:rsid w:val="00321FCA"/>
    <w:rsid w:val="00341D54"/>
    <w:rsid w:val="003F03CA"/>
    <w:rsid w:val="004216EF"/>
    <w:rsid w:val="00453BD6"/>
    <w:rsid w:val="00473FA7"/>
    <w:rsid w:val="004A5798"/>
    <w:rsid w:val="004B3E33"/>
    <w:rsid w:val="004C5F4C"/>
    <w:rsid w:val="004D27DD"/>
    <w:rsid w:val="004F4561"/>
    <w:rsid w:val="005426FD"/>
    <w:rsid w:val="005875F4"/>
    <w:rsid w:val="005A20EB"/>
    <w:rsid w:val="005D0C35"/>
    <w:rsid w:val="006533D6"/>
    <w:rsid w:val="006A5A09"/>
    <w:rsid w:val="00724AE7"/>
    <w:rsid w:val="007F173A"/>
    <w:rsid w:val="008A2CC6"/>
    <w:rsid w:val="008B603F"/>
    <w:rsid w:val="008C1DFD"/>
    <w:rsid w:val="0093568C"/>
    <w:rsid w:val="009367BF"/>
    <w:rsid w:val="0099355E"/>
    <w:rsid w:val="009A5421"/>
    <w:rsid w:val="009A69F4"/>
    <w:rsid w:val="009B507C"/>
    <w:rsid w:val="009B537B"/>
    <w:rsid w:val="00A16486"/>
    <w:rsid w:val="00A67B29"/>
    <w:rsid w:val="00A73CA0"/>
    <w:rsid w:val="00A777B2"/>
    <w:rsid w:val="00AB03C9"/>
    <w:rsid w:val="00B764B8"/>
    <w:rsid w:val="00B857E0"/>
    <w:rsid w:val="00BA3A48"/>
    <w:rsid w:val="00BD7467"/>
    <w:rsid w:val="00C52D7E"/>
    <w:rsid w:val="00C60CDF"/>
    <w:rsid w:val="00C87757"/>
    <w:rsid w:val="00C90789"/>
    <w:rsid w:val="00CA0DFF"/>
    <w:rsid w:val="00CB310E"/>
    <w:rsid w:val="00CB40F8"/>
    <w:rsid w:val="00D06936"/>
    <w:rsid w:val="00D15D14"/>
    <w:rsid w:val="00D2564C"/>
    <w:rsid w:val="00D27B35"/>
    <w:rsid w:val="00D516E4"/>
    <w:rsid w:val="00D53D04"/>
    <w:rsid w:val="00DF5641"/>
    <w:rsid w:val="00E6107D"/>
    <w:rsid w:val="00EB3378"/>
    <w:rsid w:val="00F52042"/>
    <w:rsid w:val="00F73E94"/>
    <w:rsid w:val="00F77C5D"/>
    <w:rsid w:val="00F8002A"/>
    <w:rsid w:val="00F803C3"/>
    <w:rsid w:val="00FB7FCC"/>
    <w:rsid w:val="00FC3FCE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Subtitle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locked="0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locked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locked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locked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locked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lock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locked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locked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locked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locked/>
    <w:rsid w:val="00D516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516E4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locked/>
    <w:rsid w:val="00D516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516E4"/>
    <w:rPr>
      <w:rFonts w:ascii="Tahoma" w:hAnsi="Tahoma"/>
      <w:spacing w:val="4"/>
      <w:sz w:val="17"/>
      <w:szCs w:val="18"/>
    </w:rPr>
  </w:style>
  <w:style w:type="character" w:styleId="Hyperlink">
    <w:name w:val="Hyperlink"/>
    <w:basedOn w:val="DefaultParagraphFont"/>
    <w:locked/>
    <w:rsid w:val="00F80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Subtitle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locked="0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locked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locked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locked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locked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lock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locked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locked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locked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locked/>
    <w:rsid w:val="00D516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516E4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locked/>
    <w:rsid w:val="00D516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516E4"/>
    <w:rPr>
      <w:rFonts w:ascii="Tahoma" w:hAnsi="Tahoma"/>
      <w:spacing w:val="4"/>
      <w:sz w:val="17"/>
      <w:szCs w:val="18"/>
    </w:rPr>
  </w:style>
  <w:style w:type="character" w:styleId="Hyperlink">
    <w:name w:val="Hyperlink"/>
    <w:basedOn w:val="DefaultParagraphFont"/>
    <w:locked/>
    <w:rsid w:val="00F80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ealth.mo.gov/atoz/fees.php" TargetMode="External"/><Relationship Id="rId1" Type="http://schemas.openxmlformats.org/officeDocument/2006/relationships/hyperlink" Target="http://health.mo.gov/atoz/fees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nemu\Application%20Data\Microsoft\Templates\Purchase%20order%20with%20unit%20pr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A3366-3F71-49B7-A8BA-DCF573603C8D}"/>
</file>

<file path=customXml/itemProps2.xml><?xml version="1.0" encoding="utf-8"?>
<ds:datastoreItem xmlns:ds="http://schemas.openxmlformats.org/officeDocument/2006/customXml" ds:itemID="{B81C9FCC-0D3D-4CF8-B74D-A868DB45A735}"/>
</file>

<file path=customXml/itemProps3.xml><?xml version="1.0" encoding="utf-8"?>
<ds:datastoreItem xmlns:ds="http://schemas.openxmlformats.org/officeDocument/2006/customXml" ds:itemID="{A0783811-F738-4A76-912A-174B62DFDEC3}"/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</Template>
  <TotalTime>13</TotalTime>
  <Pages>1</Pages>
  <Words>154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</dc:title>
  <dc:creator>Image-HP3130-XP</dc:creator>
  <cp:lastModifiedBy>Debbie Brewer</cp:lastModifiedBy>
  <cp:revision>2</cp:revision>
  <cp:lastPrinted>2012-09-20T12:08:00Z</cp:lastPrinted>
  <dcterms:created xsi:type="dcterms:W3CDTF">2016-05-04T13:15:00Z</dcterms:created>
  <dcterms:modified xsi:type="dcterms:W3CDTF">2016-05-04T13:15:00Z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  <property fmtid="{D5CDD505-2E9C-101B-9397-08002B2CF9AE}" pid="3" name="ContentTypeId">
    <vt:lpwstr>0x010100B308600DBE804544B7BBC59AD03F5C28</vt:lpwstr>
  </property>
</Properties>
</file>