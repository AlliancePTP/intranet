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93568C" w:rsidRPr="001E3C2E">
        <w:trPr>
          <w:jc w:val="center"/>
        </w:trPr>
        <w:tc>
          <w:tcPr>
            <w:tcW w:w="5412" w:type="dxa"/>
          </w:tcPr>
          <w:p w:rsidR="0093568C" w:rsidRDefault="000C6ADA" w:rsidP="00A67B29">
            <w:pPr>
              <w:pStyle w:val="Heading2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1076455" cy="1047750"/>
                  <wp:effectExtent l="0" t="0" r="0" b="0"/>
                  <wp:docPr id="2" name="Picture 2" descr="https://agilepm.myagilityapps.com/Image/Download/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agilepm.myagilityapps.com/Image/Download/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5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6ADA" w:rsidRDefault="000C6ADA" w:rsidP="001E3C2E">
            <w:r w:rsidRPr="000C6ADA">
              <w:t>7381 W 133rd Stree</w:t>
            </w:r>
            <w:r>
              <w:t>t</w:t>
            </w:r>
          </w:p>
          <w:p w:rsidR="000C6ADA" w:rsidRDefault="000C6ADA" w:rsidP="001E3C2E">
            <w:r>
              <w:t>Suite 302</w:t>
            </w:r>
            <w:r w:rsidRPr="000C6ADA">
              <w:t xml:space="preserve"> </w:t>
            </w:r>
          </w:p>
          <w:p w:rsidR="005426FD" w:rsidRPr="001E3C2E" w:rsidRDefault="000C6ADA" w:rsidP="001E3C2E">
            <w:r>
              <w:t>Overland Park</w:t>
            </w:r>
            <w:r w:rsidR="009A1AC7">
              <w:t xml:space="preserve">, </w:t>
            </w:r>
            <w:r>
              <w:t>KS</w:t>
            </w:r>
            <w:r w:rsidR="009A1AC7">
              <w:t xml:space="preserve"> </w:t>
            </w:r>
            <w:r>
              <w:t>66213</w:t>
            </w:r>
          </w:p>
          <w:p w:rsidR="0093568C" w:rsidRPr="001E3C2E" w:rsidRDefault="0093568C" w:rsidP="000C6ADA">
            <w:r w:rsidRPr="001E3C2E">
              <w:t xml:space="preserve">Phone </w:t>
            </w:r>
            <w:r w:rsidR="008521EC">
              <w:t>(</w:t>
            </w:r>
            <w:r w:rsidR="000C6ADA">
              <w:t>913</w:t>
            </w:r>
            <w:r w:rsidR="008833C8">
              <w:t>)</w:t>
            </w:r>
            <w:r w:rsidR="009A1AC7">
              <w:t>-</w:t>
            </w:r>
            <w:r w:rsidR="000C6ADA">
              <w:t>904</w:t>
            </w:r>
            <w:r w:rsidR="009A1AC7">
              <w:t>-</w:t>
            </w:r>
            <w:r w:rsidR="000C6ADA">
              <w:t>1128</w:t>
            </w:r>
            <w:r w:rsidRPr="001E3C2E">
              <w:t xml:space="preserve">  Fax </w:t>
            </w:r>
            <w:r w:rsidR="005426FD">
              <w:t>(</w:t>
            </w:r>
            <w:r w:rsidR="000C6ADA">
              <w:t>913</w:t>
            </w:r>
            <w:r w:rsidR="009A1AC7">
              <w:t>)-</w:t>
            </w:r>
            <w:r w:rsidR="000C6ADA">
              <w:t>851</w:t>
            </w:r>
            <w:r w:rsidR="009A1AC7">
              <w:t>-</w:t>
            </w:r>
            <w:r w:rsidR="000C6ADA">
              <w:t>5083</w:t>
            </w:r>
          </w:p>
        </w:tc>
        <w:tc>
          <w:tcPr>
            <w:tcW w:w="5388" w:type="dxa"/>
          </w:tcPr>
          <w:p w:rsidR="0093568C" w:rsidRDefault="005426FD" w:rsidP="006B4D0C">
            <w:pPr>
              <w:pStyle w:val="Heading1"/>
            </w:pPr>
            <w:r>
              <w:t>Medical Record Invoic</w:t>
            </w:r>
            <w:r w:rsidR="006B4D0C">
              <w:t>e</w:t>
            </w:r>
          </w:p>
        </w:tc>
      </w:tr>
      <w:tr w:rsidR="00473FA7" w:rsidRPr="001E3C2E">
        <w:trPr>
          <w:trHeight w:val="1143"/>
          <w:jc w:val="center"/>
        </w:trPr>
        <w:tc>
          <w:tcPr>
            <w:tcW w:w="10800" w:type="dxa"/>
            <w:gridSpan w:val="2"/>
            <w:vAlign w:val="center"/>
          </w:tcPr>
          <w:p w:rsidR="006B4D0C" w:rsidRDefault="006B4D0C" w:rsidP="00473FA7"/>
          <w:p w:rsidR="008521EC" w:rsidRDefault="008521EC" w:rsidP="00473FA7">
            <w:pPr>
              <w:rPr>
                <w:sz w:val="18"/>
              </w:rPr>
            </w:pPr>
          </w:p>
          <w:p w:rsidR="00473FA7" w:rsidRPr="006B4D0C" w:rsidRDefault="00473FA7" w:rsidP="00473FA7">
            <w:pPr>
              <w:rPr>
                <w:sz w:val="18"/>
              </w:rPr>
            </w:pPr>
            <w:r w:rsidRPr="006B4D0C">
              <w:rPr>
                <w:sz w:val="18"/>
              </w:rPr>
              <w:t>The following number must appear on all related</w:t>
            </w:r>
            <w:r w:rsidR="008B603F" w:rsidRPr="006B4D0C">
              <w:rPr>
                <w:sz w:val="18"/>
              </w:rPr>
              <w:br/>
            </w:r>
            <w:r w:rsidRPr="006B4D0C">
              <w:rPr>
                <w:sz w:val="18"/>
              </w:rPr>
              <w:t>correspondence, shipping papers, and invoices:</w:t>
            </w:r>
          </w:p>
          <w:p w:rsidR="006B4D0C" w:rsidRDefault="006B4D0C" w:rsidP="00DF5641">
            <w:pPr>
              <w:pStyle w:val="Heading4"/>
            </w:pPr>
          </w:p>
          <w:p w:rsidR="00473FA7" w:rsidRDefault="005426FD" w:rsidP="00DF5641">
            <w:pPr>
              <w:pStyle w:val="Heading4"/>
            </w:pPr>
            <w:r>
              <w:t xml:space="preserve">Patient Record number:  </w:t>
            </w:r>
            <w:r w:rsidR="009B537B" w:rsidRPr="009367BF">
              <w:rPr>
                <w:highlight w:val="yellow"/>
              </w:rPr>
              <w:t>15460</w:t>
            </w:r>
          </w:p>
          <w:p w:rsidR="00A16486" w:rsidRDefault="00A16486" w:rsidP="009B537B">
            <w:pPr>
              <w:rPr>
                <w:b/>
                <w:sz w:val="16"/>
                <w:szCs w:val="16"/>
              </w:rPr>
            </w:pPr>
            <w:r w:rsidRPr="00A16486">
              <w:rPr>
                <w:b/>
                <w:sz w:val="16"/>
                <w:szCs w:val="16"/>
              </w:rPr>
              <w:t xml:space="preserve">PATIENT NAME: </w:t>
            </w:r>
            <w:r w:rsidR="00236B19">
              <w:rPr>
                <w:b/>
                <w:sz w:val="16"/>
                <w:szCs w:val="16"/>
              </w:rPr>
              <w:t xml:space="preserve">  </w:t>
            </w:r>
            <w:r w:rsidR="00235502" w:rsidRPr="00235502">
              <w:rPr>
                <w:b/>
                <w:sz w:val="16"/>
                <w:szCs w:val="16"/>
                <w:highlight w:val="yellow"/>
              </w:rPr>
              <w:t>Example A</w:t>
            </w:r>
          </w:p>
          <w:p w:rsidR="009367BF" w:rsidRPr="00A16486" w:rsidRDefault="009367BF" w:rsidP="009B537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INVOICE DATE: </w:t>
            </w:r>
            <w:r w:rsidRPr="009367BF">
              <w:rPr>
                <w:b/>
                <w:sz w:val="16"/>
                <w:szCs w:val="16"/>
                <w:highlight w:val="yellow"/>
              </w:rPr>
              <w:t>6/01/2014</w:t>
            </w:r>
          </w:p>
        </w:tc>
      </w:tr>
    </w:tbl>
    <w:p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395"/>
        <w:gridCol w:w="5405"/>
      </w:tblGrid>
      <w:tr w:rsidR="0093568C" w:rsidRPr="001E3C2E" w:rsidTr="000C6ADA">
        <w:trPr>
          <w:trHeight w:val="1440"/>
          <w:jc w:val="center"/>
        </w:trPr>
        <w:tc>
          <w:tcPr>
            <w:tcW w:w="5395" w:type="dxa"/>
          </w:tcPr>
          <w:p w:rsidR="0093568C" w:rsidRPr="009367BF" w:rsidRDefault="0093568C" w:rsidP="008B603F">
            <w:pPr>
              <w:pStyle w:val="Heading4"/>
              <w:rPr>
                <w:highlight w:val="yellow"/>
              </w:rPr>
            </w:pPr>
            <w:r w:rsidRPr="009367BF">
              <w:rPr>
                <w:highlight w:val="yellow"/>
              </w:rPr>
              <w:t>To:</w:t>
            </w:r>
          </w:p>
          <w:p w:rsidR="00453BD6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Legal Copy Services, Inc</w:t>
            </w:r>
          </w:p>
          <w:p w:rsidR="009B537B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PO Box 2845</w:t>
            </w:r>
          </w:p>
          <w:p w:rsidR="009B537B" w:rsidRPr="009367BF" w:rsidRDefault="009B537B" w:rsidP="001E3C2E">
            <w:pPr>
              <w:rPr>
                <w:highlight w:val="yellow"/>
              </w:rPr>
            </w:pPr>
            <w:r w:rsidRPr="009367BF">
              <w:rPr>
                <w:highlight w:val="yellow"/>
              </w:rPr>
              <w:t>Grand Rapids, MI 49501-2845</w:t>
            </w:r>
          </w:p>
        </w:tc>
        <w:tc>
          <w:tcPr>
            <w:tcW w:w="5405" w:type="dxa"/>
          </w:tcPr>
          <w:p w:rsidR="008B603F" w:rsidRPr="001E3C2E" w:rsidRDefault="009367BF" w:rsidP="0010754C">
            <w:pPr>
              <w:pStyle w:val="Heading4"/>
            </w:pPr>
            <w:r>
              <w:t>Pay</w:t>
            </w:r>
            <w:r w:rsidR="0093568C" w:rsidRPr="008B603F">
              <w:t xml:space="preserve"> T</w:t>
            </w:r>
            <w:r w:rsidR="0093568C" w:rsidRPr="001E3C2E">
              <w:t>o:</w:t>
            </w:r>
          </w:p>
          <w:p w:rsidR="008B603F" w:rsidRDefault="000C6ADA" w:rsidP="008B603F">
            <w:r>
              <w:t>Specialists in Sports and Orthopedic Rehabilitation</w:t>
            </w:r>
          </w:p>
          <w:p w:rsidR="0010754C" w:rsidRDefault="000C6ADA" w:rsidP="008B603F">
            <w:r>
              <w:t>PO Box 204794</w:t>
            </w:r>
          </w:p>
          <w:p w:rsidR="0093568C" w:rsidRPr="001E3C2E" w:rsidRDefault="000C6ADA" w:rsidP="000C6ADA">
            <w:r>
              <w:t>Dallas</w:t>
            </w:r>
            <w:r w:rsidR="0010754C">
              <w:t xml:space="preserve">, </w:t>
            </w:r>
            <w:r>
              <w:t>TX</w:t>
            </w:r>
            <w:r w:rsidR="0010754C">
              <w:t xml:space="preserve"> </w:t>
            </w:r>
            <w:r>
              <w:t>75320</w:t>
            </w:r>
          </w:p>
        </w:tc>
      </w:tr>
    </w:tbl>
    <w:p w:rsidR="0093568C" w:rsidRPr="001E3C2E" w:rsidRDefault="00BB689C" w:rsidP="001E3C2E"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94"/>
        <w:gridCol w:w="1395"/>
        <w:gridCol w:w="3653"/>
        <w:gridCol w:w="668"/>
        <w:gridCol w:w="1800"/>
        <w:gridCol w:w="1890"/>
      </w:tblGrid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QTY</w:t>
            </w:r>
          </w:p>
        </w:tc>
        <w:tc>
          <w:tcPr>
            <w:tcW w:w="13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UNIT</w:t>
            </w:r>
          </w:p>
        </w:tc>
        <w:tc>
          <w:tcPr>
            <w:tcW w:w="432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DESCRIPTION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UNIT PRICE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3568C" w:rsidRPr="001E3C2E" w:rsidRDefault="0093568C" w:rsidP="0021009B">
            <w:pPr>
              <w:pStyle w:val="CenteredHeading"/>
            </w:pPr>
            <w:r w:rsidRPr="001E3C2E">
              <w:t>TOTAL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5426FD" w:rsidP="0021009B">
            <w:r>
              <w:t>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9367BF" w:rsidP="005875F4">
            <w:r>
              <w:t>Flat Fee</w:t>
            </w:r>
          </w:p>
        </w:tc>
        <w:tc>
          <w:tcPr>
            <w:tcW w:w="4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460E8" w:rsidP="0021009B">
            <w:r>
              <w:t>Up to 10 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5426FD" w:rsidP="005A28DA">
            <w:r>
              <w:t>$</w:t>
            </w:r>
            <w:r w:rsidR="002460E8">
              <w:t>16.00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A1AC7" w:rsidP="005A28DA">
            <w:r>
              <w:t>$</w:t>
            </w:r>
            <w:r w:rsidR="002460E8">
              <w:t>16.00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2460E8" w:rsidP="002460E8">
            <w:r>
              <w:t>1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2460E8" w:rsidP="005875F4">
            <w:r>
              <w:t>Flat Fee</w:t>
            </w: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10754C" w:rsidP="002460E8">
            <w:r>
              <w:t xml:space="preserve">Fee for </w:t>
            </w:r>
            <w:r w:rsidR="002460E8">
              <w:t>10-</w:t>
            </w:r>
            <w:r>
              <w:t>20 pages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9367BF" w:rsidRDefault="0010754C" w:rsidP="009367BF">
            <w:r w:rsidRPr="009367BF">
              <w:t>$</w:t>
            </w:r>
            <w:r w:rsidR="002460E8">
              <w:t>16.00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460E8" w:rsidP="009A1AC7">
            <w:r>
              <w:t>$16.00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60E8" w:rsidRPr="001E3C2E" w:rsidRDefault="002460E8" w:rsidP="002460E8">
            <w:pPr>
              <w:spacing w:line="240" w:lineRule="auto"/>
            </w:pPr>
            <w:r>
              <w:t>1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2460E8" w:rsidP="002460E8">
            <w:pPr>
              <w:spacing w:line="240" w:lineRule="auto"/>
            </w:pPr>
            <w:r>
              <w:t>Flat Fee</w:t>
            </w: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A1AC7" w:rsidP="002460E8">
            <w:pPr>
              <w:spacing w:line="240" w:lineRule="auto"/>
            </w:pPr>
            <w:r>
              <w:t>Fee for 21-</w:t>
            </w:r>
            <w:r w:rsidR="002460E8">
              <w:t>50</w:t>
            </w:r>
            <w:r w:rsidR="0010754C">
              <w:t xml:space="preserve"> pages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DF5641" w:rsidP="002460E8">
            <w:pPr>
              <w:spacing w:line="240" w:lineRule="auto"/>
            </w:pPr>
            <w:r>
              <w:t>$</w:t>
            </w:r>
            <w:r w:rsidR="009A1AC7">
              <w:t>1</w:t>
            </w:r>
            <w:r w:rsidR="002460E8">
              <w:t>2.00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2460E8" w:rsidRPr="001E3C2E" w:rsidRDefault="002460E8" w:rsidP="002460E8">
            <w:r>
              <w:t>$12.00</w:t>
            </w:r>
          </w:p>
        </w:tc>
      </w:tr>
      <w:tr w:rsidR="0093568C" w:rsidRPr="001E3C2E" w:rsidTr="002460E8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3568C" w:rsidRPr="002460E8" w:rsidRDefault="002460E8" w:rsidP="002460E8">
            <w:pPr>
              <w:spacing w:line="240" w:lineRule="auto"/>
              <w:rPr>
                <w:highlight w:val="yellow"/>
              </w:rPr>
            </w:pPr>
            <w:r w:rsidRPr="002460E8">
              <w:t>1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60E8" w:rsidRDefault="002460E8" w:rsidP="002460E8">
            <w:pPr>
              <w:spacing w:line="240" w:lineRule="auto"/>
            </w:pPr>
            <w:r>
              <w:t>Flat Fee</w:t>
            </w:r>
          </w:p>
          <w:p w:rsidR="002460E8" w:rsidRPr="001E3C2E" w:rsidRDefault="002460E8" w:rsidP="002460E8">
            <w:pPr>
              <w:spacing w:line="240" w:lineRule="auto"/>
            </w:pP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460E8" w:rsidP="002460E8">
            <w:pPr>
              <w:spacing w:line="240" w:lineRule="auto"/>
            </w:pPr>
            <w:r>
              <w:t>Fee for above 50 Pages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67BF" w:rsidP="002460E8">
            <w:pPr>
              <w:spacing w:line="240" w:lineRule="auto"/>
            </w:pPr>
            <w:r>
              <w:t>$</w:t>
            </w:r>
            <w:r w:rsidR="002460E8">
              <w:t>28.00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460E8" w:rsidP="008F6002">
            <w:r>
              <w:t>$28.00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2460E8" w:rsidRDefault="002460E8" w:rsidP="0021009B">
            <w:pPr>
              <w:rPr>
                <w:highlight w:val="yellow"/>
              </w:rPr>
            </w:pPr>
            <w:r w:rsidRPr="002460E8">
              <w:rPr>
                <w:highlight w:val="yellow"/>
              </w:rPr>
              <w:t>? # Pages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3568C" w:rsidRPr="001E3C2E" w:rsidRDefault="002460E8" w:rsidP="0021009B">
            <w:r>
              <w:t>Per page</w:t>
            </w:r>
          </w:p>
        </w:tc>
        <w:tc>
          <w:tcPr>
            <w:tcW w:w="43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460E8" w:rsidP="005875F4">
            <w:r>
              <w:t xml:space="preserve">$0.35 per page over 50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460E8" w:rsidP="0021009B">
            <w:r>
              <w:t>$0.35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460E8" w:rsidP="0021009B">
            <w:r w:rsidRPr="002460E8">
              <w:rPr>
                <w:highlight w:val="yellow"/>
              </w:rPr>
              <w:t>=$0.35 X #pages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  <w:r w:rsidRPr="001E3C2E"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9B537B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>
              <w:rPr>
                <w:highlight w:val="yellow"/>
              </w:rPr>
              <w:t>Total of above amounts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93568C" w:rsidP="0021009B">
            <w:pPr>
              <w:rPr>
                <w:highlight w:val="yellow"/>
              </w:rPr>
            </w:pP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235502" w:rsidP="0021009B">
            <w:pPr>
              <w:pStyle w:val="RightAlignedHeading"/>
            </w:pPr>
            <w:r>
              <w:t>Postage: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9B537B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>
              <w:rPr>
                <w:highlight w:val="yellow"/>
              </w:rPr>
              <w:t>Amount of postage paid to send records</w:t>
            </w: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93568C" w:rsidP="0021009B">
            <w:pPr>
              <w:rPr>
                <w:highlight w:val="yellow"/>
              </w:rPr>
            </w:pPr>
          </w:p>
        </w:tc>
      </w:tr>
      <w:tr w:rsidR="0093568C" w:rsidRPr="001E3C2E" w:rsidTr="00235502">
        <w:trPr>
          <w:cantSplit/>
          <w:trHeight w:val="288"/>
          <w:jc w:val="center"/>
        </w:trPr>
        <w:tc>
          <w:tcPr>
            <w:tcW w:w="6442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93568C" w:rsidRPr="001E3C2E" w:rsidRDefault="0093568C" w:rsidP="001E3C2E"/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1E3C2E" w:rsidRDefault="0093568C" w:rsidP="0021009B">
            <w:pPr>
              <w:pStyle w:val="RightAlignedHeading"/>
            </w:pPr>
            <w:r w:rsidRPr="001E3C2E"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93568C" w:rsidRPr="00235502" w:rsidRDefault="0010754C" w:rsidP="00235502">
            <w:pPr>
              <w:rPr>
                <w:highlight w:val="yellow"/>
              </w:rPr>
            </w:pPr>
            <w:r w:rsidRPr="00235502">
              <w:rPr>
                <w:highlight w:val="yellow"/>
              </w:rPr>
              <w:t>$</w:t>
            </w:r>
            <w:r w:rsidR="00235502" w:rsidRPr="00235502">
              <w:rPr>
                <w:highlight w:val="yellow"/>
              </w:rPr>
              <w:t>Sum of Subtotal and Postage</w:t>
            </w:r>
          </w:p>
        </w:tc>
      </w:tr>
    </w:tbl>
    <w:p w:rsidR="005875F4" w:rsidRDefault="005875F4" w:rsidP="001E3C2E"/>
    <w:p w:rsidR="000C6ADA" w:rsidRDefault="000C6ADA" w:rsidP="001E3C2E"/>
    <w:p w:rsidR="000C6ADA" w:rsidRPr="001E3C2E" w:rsidRDefault="000C6ADA" w:rsidP="001E3C2E"/>
    <w:tbl>
      <w:tblPr>
        <w:tblW w:w="10800" w:type="dxa"/>
        <w:jc w:val="center"/>
        <w:tblInd w:w="-7" w:type="dxa"/>
        <w:tblLook w:val="0000" w:firstRow="0" w:lastRow="0" w:firstColumn="0" w:lastColumn="0" w:noHBand="0" w:noVBand="0"/>
      </w:tblPr>
      <w:tblGrid>
        <w:gridCol w:w="4881"/>
        <w:gridCol w:w="524"/>
        <w:gridCol w:w="3969"/>
        <w:gridCol w:w="1426"/>
      </w:tblGrid>
      <w:tr w:rsidR="00A67B29" w:rsidRPr="001E3C2E" w:rsidTr="005875F4">
        <w:trPr>
          <w:jc w:val="center"/>
        </w:trPr>
        <w:tc>
          <w:tcPr>
            <w:tcW w:w="4881" w:type="dxa"/>
          </w:tcPr>
          <w:p w:rsidR="00A67B29" w:rsidRPr="001E3C2E" w:rsidRDefault="00A67B29" w:rsidP="001E3C2E"/>
        </w:tc>
        <w:tc>
          <w:tcPr>
            <w:tcW w:w="524" w:type="dxa"/>
          </w:tcPr>
          <w:p w:rsidR="00A67B29" w:rsidRPr="001E3C2E" w:rsidRDefault="00A67B29" w:rsidP="001E3C2E"/>
        </w:tc>
        <w:tc>
          <w:tcPr>
            <w:tcW w:w="3969" w:type="dxa"/>
            <w:tcBorders>
              <w:top w:val="single" w:sz="2" w:space="0" w:color="auto"/>
            </w:tcBorders>
          </w:tcPr>
          <w:p w:rsidR="00A67B29" w:rsidRPr="001E3C2E" w:rsidRDefault="005875F4" w:rsidP="001E3C2E">
            <w:r>
              <w:t>Submitted</w:t>
            </w:r>
            <w:r w:rsidR="00A67B29" w:rsidRPr="001E3C2E">
              <w:t xml:space="preserve"> by</w:t>
            </w:r>
          </w:p>
        </w:tc>
        <w:tc>
          <w:tcPr>
            <w:tcW w:w="1426" w:type="dxa"/>
            <w:tcBorders>
              <w:top w:val="single" w:sz="2" w:space="0" w:color="auto"/>
            </w:tcBorders>
          </w:tcPr>
          <w:p w:rsidR="00A67B29" w:rsidRPr="001E3C2E" w:rsidRDefault="00A67B29" w:rsidP="001E3C2E">
            <w:r w:rsidRPr="001E3C2E">
              <w:t>Date</w:t>
            </w:r>
          </w:p>
        </w:tc>
      </w:tr>
    </w:tbl>
    <w:p w:rsidR="00B764B8" w:rsidRPr="001E3C2E" w:rsidRDefault="00B764B8" w:rsidP="001E3C2E"/>
    <w:sectPr w:rsidR="00B764B8" w:rsidRPr="001E3C2E" w:rsidSect="00473FA7">
      <w:footerReference w:type="default" r:id="rId9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DC" w:rsidRDefault="003A19DC" w:rsidP="003A19DC">
      <w:pPr>
        <w:spacing w:line="240" w:lineRule="auto"/>
      </w:pPr>
      <w:r>
        <w:separator/>
      </w:r>
    </w:p>
  </w:endnote>
  <w:endnote w:type="continuationSeparator" w:id="0">
    <w:p w:rsidR="003A19DC" w:rsidRDefault="003A19DC" w:rsidP="003A1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9DC" w:rsidRPr="003A19DC" w:rsidRDefault="003A19DC" w:rsidP="003A19DC">
    <w:pPr>
      <w:rPr>
        <w:b/>
        <w:sz w:val="24"/>
        <w:szCs w:val="24"/>
      </w:rPr>
    </w:pPr>
    <w:r w:rsidRPr="003A19DC">
      <w:rPr>
        <w:b/>
        <w:sz w:val="24"/>
        <w:szCs w:val="24"/>
      </w:rPr>
      <w:t>T</w:t>
    </w:r>
    <w:r w:rsidR="000C6ADA">
      <w:rPr>
        <w:b/>
        <w:sz w:val="24"/>
        <w:szCs w:val="24"/>
      </w:rPr>
      <w:t>ax ID: 45-4078092</w:t>
    </w:r>
  </w:p>
  <w:p w:rsidR="003A19DC" w:rsidRDefault="0050188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3394710</wp:posOffset>
              </wp:positionH>
              <wp:positionV relativeFrom="paragraph">
                <wp:posOffset>-460375</wp:posOffset>
              </wp:positionV>
              <wp:extent cx="3672840" cy="1057275"/>
              <wp:effectExtent l="13335" t="6350" r="9525" b="1270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1057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21EC" w:rsidRDefault="008521EC" w:rsidP="008521EC">
                          <w:r>
                            <w:t>For Office Use Only: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# pages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____POC’s/Physician Communication/Prescriptions/referrals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____Treatment Notes/Progress Notes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____Itemized Statement of Acct/Claim Forms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  <w:r w:rsidRPr="00A503E3">
                            <w:rPr>
                              <w:color w:val="000000" w:themeColor="text1"/>
                            </w:rPr>
                            <w:t>____Patient Registration Paperwork</w:t>
                          </w:r>
                        </w:p>
                        <w:p w:rsidR="008521EC" w:rsidRPr="00A503E3" w:rsidRDefault="008521EC" w:rsidP="008521EC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7.3pt;margin-top:-36.25pt;width:289.2pt;height:8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">
              <v:textbox>
                <w:txbxContent>
                  <w:p w:rsidR="008521EC" w:rsidRDefault="008521EC" w:rsidP="008521EC">
                    <w:r>
                      <w:t>For Office Use Only: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# pages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____POC’s/Physician Communication/Prescriptions/referrals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____Treatment Notes/Progress Notes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____Itemized Statement of Acct/Claim Forms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  <w:r w:rsidRPr="00A503E3">
                      <w:rPr>
                        <w:color w:val="000000" w:themeColor="text1"/>
                      </w:rPr>
                      <w:t>____Patient Registration Paperwork</w:t>
                    </w:r>
                  </w:p>
                  <w:p w:rsidR="008521EC" w:rsidRPr="00A503E3" w:rsidRDefault="008521EC" w:rsidP="008521EC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DC" w:rsidRDefault="003A19DC" w:rsidP="003A19DC">
      <w:pPr>
        <w:spacing w:line="240" w:lineRule="auto"/>
      </w:pPr>
      <w:r>
        <w:separator/>
      </w:r>
    </w:p>
  </w:footnote>
  <w:footnote w:type="continuationSeparator" w:id="0">
    <w:p w:rsidR="003A19DC" w:rsidRDefault="003A19DC" w:rsidP="003A1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pStyle w:val="NumberedList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FD"/>
    <w:rsid w:val="00012599"/>
    <w:rsid w:val="000447C7"/>
    <w:rsid w:val="00054103"/>
    <w:rsid w:val="000674FC"/>
    <w:rsid w:val="00084B28"/>
    <w:rsid w:val="000C6ADA"/>
    <w:rsid w:val="0010754C"/>
    <w:rsid w:val="00157570"/>
    <w:rsid w:val="001649FD"/>
    <w:rsid w:val="0019043C"/>
    <w:rsid w:val="001E3C2E"/>
    <w:rsid w:val="0021009B"/>
    <w:rsid w:val="00235502"/>
    <w:rsid w:val="00236B19"/>
    <w:rsid w:val="002460E8"/>
    <w:rsid w:val="00253680"/>
    <w:rsid w:val="00321FCA"/>
    <w:rsid w:val="00341D54"/>
    <w:rsid w:val="0034436F"/>
    <w:rsid w:val="003531FE"/>
    <w:rsid w:val="003A19DC"/>
    <w:rsid w:val="003F03CA"/>
    <w:rsid w:val="00453BD6"/>
    <w:rsid w:val="00473FA7"/>
    <w:rsid w:val="004C5F4C"/>
    <w:rsid w:val="00501889"/>
    <w:rsid w:val="005426FD"/>
    <w:rsid w:val="005875F4"/>
    <w:rsid w:val="005A28DA"/>
    <w:rsid w:val="006533D6"/>
    <w:rsid w:val="006B4D0C"/>
    <w:rsid w:val="00724AE7"/>
    <w:rsid w:val="007F173A"/>
    <w:rsid w:val="008521EC"/>
    <w:rsid w:val="008833C8"/>
    <w:rsid w:val="008B603F"/>
    <w:rsid w:val="008C1DFD"/>
    <w:rsid w:val="008D58F2"/>
    <w:rsid w:val="008F6002"/>
    <w:rsid w:val="0093568C"/>
    <w:rsid w:val="009367BF"/>
    <w:rsid w:val="0099355E"/>
    <w:rsid w:val="009A1AC7"/>
    <w:rsid w:val="009A5421"/>
    <w:rsid w:val="009A69F4"/>
    <w:rsid w:val="009B507C"/>
    <w:rsid w:val="009B537B"/>
    <w:rsid w:val="00A16486"/>
    <w:rsid w:val="00A67B29"/>
    <w:rsid w:val="00AB03C9"/>
    <w:rsid w:val="00B764B8"/>
    <w:rsid w:val="00BA3A48"/>
    <w:rsid w:val="00BB689C"/>
    <w:rsid w:val="00BD7467"/>
    <w:rsid w:val="00C14B49"/>
    <w:rsid w:val="00C52D7E"/>
    <w:rsid w:val="00C55513"/>
    <w:rsid w:val="00C60CDF"/>
    <w:rsid w:val="00C87757"/>
    <w:rsid w:val="00D24445"/>
    <w:rsid w:val="00DF5641"/>
    <w:rsid w:val="00E6107D"/>
    <w:rsid w:val="00EB3378"/>
    <w:rsid w:val="00F52042"/>
    <w:rsid w:val="00F77C5D"/>
    <w:rsid w:val="00F8002A"/>
    <w:rsid w:val="00FC3FCE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rsid w:val="008C1DFD"/>
    <w:pPr>
      <w:numPr>
        <w:numId w:val="2"/>
      </w:numPr>
      <w:spacing w:after="120"/>
    </w:pPr>
    <w:rPr>
      <w:sz w:val="15"/>
    </w:rPr>
  </w:style>
  <w:style w:type="paragraph" w:customStyle="1" w:styleId="CenteredHeading">
    <w:name w:val="Centered Heading"/>
    <w:basedOn w:val="Normal"/>
    <w:rsid w:val="00AB03C9"/>
    <w:pPr>
      <w:jc w:val="center"/>
    </w:pPr>
    <w:rPr>
      <w:b/>
      <w:sz w:val="16"/>
    </w:rPr>
  </w:style>
  <w:style w:type="paragraph" w:customStyle="1" w:styleId="RightAlignedHeading">
    <w:name w:val="Right Aligned Heading"/>
    <w:basedOn w:val="Normal"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8B603F"/>
    <w:rPr>
      <w:rFonts w:ascii="Tahoma" w:hAnsi="Tahoma"/>
      <w:b/>
      <w:caps/>
      <w:spacing w:val="4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A19DC"/>
    <w:rPr>
      <w:rFonts w:ascii="Tahoma" w:hAnsi="Tahoma"/>
      <w:spacing w:val="4"/>
      <w:sz w:val="17"/>
      <w:szCs w:val="18"/>
    </w:rPr>
  </w:style>
  <w:style w:type="paragraph" w:styleId="Footer">
    <w:name w:val="footer"/>
    <w:basedOn w:val="Normal"/>
    <w:link w:val="Foot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A19DC"/>
    <w:rPr>
      <w:rFonts w:ascii="Tahoma" w:hAnsi="Tahoma"/>
      <w:spacing w:val="4"/>
      <w:sz w:val="17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8B603F"/>
    <w:pPr>
      <w:outlineLvl w:val="3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NumberedList">
    <w:name w:val="Numbered List"/>
    <w:basedOn w:val="Normal"/>
    <w:rsid w:val="008C1DFD"/>
    <w:pPr>
      <w:numPr>
        <w:numId w:val="2"/>
      </w:numPr>
      <w:spacing w:after="120"/>
    </w:pPr>
    <w:rPr>
      <w:sz w:val="15"/>
    </w:rPr>
  </w:style>
  <w:style w:type="paragraph" w:customStyle="1" w:styleId="CenteredHeading">
    <w:name w:val="Centered Heading"/>
    <w:basedOn w:val="Normal"/>
    <w:rsid w:val="00AB03C9"/>
    <w:pPr>
      <w:jc w:val="center"/>
    </w:pPr>
    <w:rPr>
      <w:b/>
      <w:sz w:val="16"/>
    </w:rPr>
  </w:style>
  <w:style w:type="paragraph" w:customStyle="1" w:styleId="RightAlignedHeading">
    <w:name w:val="Right Aligned Heading"/>
    <w:basedOn w:val="Normal"/>
    <w:rsid w:val="00AB03C9"/>
    <w:pPr>
      <w:jc w:val="right"/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8B603F"/>
    <w:rPr>
      <w:rFonts w:ascii="Tahoma" w:hAnsi="Tahoma"/>
      <w:b/>
      <w:caps/>
      <w:spacing w:val="4"/>
      <w:sz w:val="16"/>
      <w:szCs w:val="16"/>
      <w:lang w:val="en-US" w:eastAsia="en-US" w:bidi="ar-SA"/>
    </w:rPr>
  </w:style>
  <w:style w:type="paragraph" w:styleId="Header">
    <w:name w:val="header"/>
    <w:basedOn w:val="Normal"/>
    <w:link w:val="Head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3A19DC"/>
    <w:rPr>
      <w:rFonts w:ascii="Tahoma" w:hAnsi="Tahoma"/>
      <w:spacing w:val="4"/>
      <w:sz w:val="17"/>
      <w:szCs w:val="18"/>
    </w:rPr>
  </w:style>
  <w:style w:type="paragraph" w:styleId="Footer">
    <w:name w:val="footer"/>
    <w:basedOn w:val="Normal"/>
    <w:link w:val="FooterChar"/>
    <w:rsid w:val="003A19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3A19DC"/>
    <w:rPr>
      <w:rFonts w:ascii="Tahoma" w:hAnsi="Tahoma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ristinemu\Application%20Data\Microsoft\Templates\Purchase%20order%20with%20unit%20pr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6CD2F9-61A8-4BD9-A599-B5DC6EA87B34}"/>
</file>

<file path=customXml/itemProps2.xml><?xml version="1.0" encoding="utf-8"?>
<ds:datastoreItem xmlns:ds="http://schemas.openxmlformats.org/officeDocument/2006/customXml" ds:itemID="{97067172-A3A3-4E6A-8643-1079737FA071}"/>
</file>

<file path=customXml/itemProps3.xml><?xml version="1.0" encoding="utf-8"?>
<ds:datastoreItem xmlns:ds="http://schemas.openxmlformats.org/officeDocument/2006/customXml" ds:itemID="{A31F7DD2-EFAC-458A-B4AB-047A25524215}"/>
</file>

<file path=docProps/app.xml><?xml version="1.0" encoding="utf-8"?>
<Properties xmlns="http://schemas.openxmlformats.org/officeDocument/2006/extended-properties" xmlns:vt="http://schemas.openxmlformats.org/officeDocument/2006/docPropsVTypes">
  <Template>Purchase order with unit price</Template>
  <TotalTime>1</TotalTime>
  <Pages>1</Pages>
  <Words>137</Words>
  <Characters>785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SSOR</dc:title>
  <dc:creator>Image-HP3130-XP</dc:creator>
  <cp:lastModifiedBy>Debbie Brewer</cp:lastModifiedBy>
  <cp:revision>2</cp:revision>
  <cp:lastPrinted>2012-09-20T12:08:00Z</cp:lastPrinted>
  <dcterms:created xsi:type="dcterms:W3CDTF">2016-05-04T14:15:00Z</dcterms:created>
  <dcterms:modified xsi:type="dcterms:W3CDTF">2016-05-04T14:15:00Z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TC010185541033</vt:lpwstr>
  </property>
  <property fmtid="{D5CDD505-2E9C-101B-9397-08002B2CF9AE}" pid="3" name="ContentTypeId">
    <vt:lpwstr>0x010100B308600DBE804544B7BBC59AD03F5C28</vt:lpwstr>
  </property>
</Properties>
</file>